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D298" w14:textId="12CDB27F" w:rsidR="000F775A" w:rsidRDefault="007A4F1C" w:rsidP="000F775A">
      <w:pPr>
        <w:rPr>
          <w:rFonts w:eastAsia="Times New Roman"/>
          <w:lang w:eastAsia="pt-PT"/>
        </w:rPr>
      </w:pPr>
      <w:bookmarkStart w:id="0" w:name="_Toc67947638"/>
      <w:bookmarkStart w:id="1" w:name="_Toc67947697"/>
      <w:bookmarkStart w:id="2" w:name="_Toc67955046"/>
      <w:bookmarkStart w:id="3" w:name="_Toc67955883"/>
      <w:bookmarkStart w:id="4" w:name="_Toc68117184"/>
      <w:bookmarkStart w:id="5" w:name="_Toc68129288"/>
      <w:bookmarkStart w:id="6" w:name="_Toc68129333"/>
      <w:bookmarkStart w:id="7" w:name="_Toc69947468"/>
      <w:bookmarkStart w:id="8" w:name="_Toc70543781"/>
      <w:r>
        <w:rPr>
          <w:rFonts w:eastAsia="Times New Roman"/>
          <w:noProof/>
          <w:lang w:eastAsia="pt-PT"/>
        </w:rPr>
        <w:drawing>
          <wp:anchor distT="0" distB="0" distL="114300" distR="114300" simplePos="0" relativeHeight="251692032" behindDoc="1" locked="0" layoutInCell="1" allowOverlap="1" wp14:anchorId="30F48B7F" wp14:editId="5E8A2515">
            <wp:simplePos x="0" y="0"/>
            <wp:positionH relativeFrom="margin">
              <wp:posOffset>3235177</wp:posOffset>
            </wp:positionH>
            <wp:positionV relativeFrom="paragraph">
              <wp:posOffset>-1230822</wp:posOffset>
            </wp:positionV>
            <wp:extent cx="3253563" cy="1217393"/>
            <wp:effectExtent l="0" t="0" r="4445" b="1905"/>
            <wp:wrapNone/>
            <wp:docPr id="168925766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63" cy="121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C24">
        <w:rPr>
          <w:rFonts w:eastAsia="Times New Roman"/>
          <w:lang w:eastAsia="pt-PT"/>
        </w:rPr>
        <w:t xml:space="preserve"> </w:t>
      </w:r>
    </w:p>
    <w:p w14:paraId="6E2E85D8" w14:textId="65118FDB" w:rsidR="000F775A" w:rsidRDefault="000F775A" w:rsidP="000F775A">
      <w:pPr>
        <w:rPr>
          <w:rFonts w:eastAsia="Times New Roman"/>
          <w:lang w:eastAsia="pt-PT"/>
        </w:rPr>
      </w:pPr>
    </w:p>
    <w:p w14:paraId="4C80E8E7" w14:textId="7652562C" w:rsidR="000F775A" w:rsidRDefault="000F775A" w:rsidP="000F775A">
      <w:pPr>
        <w:rPr>
          <w:rFonts w:eastAsia="Times New Roman"/>
          <w:lang w:eastAsia="pt-PT"/>
        </w:rPr>
      </w:pPr>
    </w:p>
    <w:p w14:paraId="70E549D3" w14:textId="70CE2431" w:rsidR="000F775A" w:rsidRDefault="004509D8" w:rsidP="00850F7E">
      <w:pPr>
        <w:tabs>
          <w:tab w:val="left" w:pos="2830"/>
          <w:tab w:val="center" w:pos="4535"/>
        </w:tabs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ab/>
      </w:r>
      <w:r>
        <w:rPr>
          <w:rFonts w:eastAsia="Times New Roman"/>
          <w:lang w:eastAsia="pt-PT"/>
        </w:rPr>
        <w:tab/>
      </w:r>
    </w:p>
    <w:p w14:paraId="11EFB691" w14:textId="77777777" w:rsidR="00850F7E" w:rsidRDefault="00850F7E" w:rsidP="00850F7E">
      <w:pPr>
        <w:tabs>
          <w:tab w:val="left" w:pos="2830"/>
          <w:tab w:val="center" w:pos="4535"/>
        </w:tabs>
        <w:rPr>
          <w:rFonts w:eastAsia="Times New Roman"/>
          <w:lang w:eastAsia="pt-PT"/>
        </w:rPr>
      </w:pPr>
    </w:p>
    <w:tbl>
      <w:tblPr>
        <w:tblStyle w:val="TabelacomGrelha"/>
        <w:tblpPr w:leftFromText="187" w:rightFromText="187" w:vertAnchor="page" w:horzAnchor="margin" w:tblpY="7703"/>
        <w:tblOverlap w:val="never"/>
        <w:tblW w:w="42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3325"/>
        <w:gridCol w:w="3713"/>
      </w:tblGrid>
      <w:tr w:rsidR="000F775A" w14:paraId="5AF9B06E" w14:textId="77777777" w:rsidTr="008B523A">
        <w:trPr>
          <w:trHeight w:val="163"/>
        </w:trPr>
        <w:tc>
          <w:tcPr>
            <w:tcW w:w="464" w:type="pct"/>
            <w:vAlign w:val="center"/>
          </w:tcPr>
          <w:p w14:paraId="07AEC526" w14:textId="35D83DBF" w:rsidR="000F775A" w:rsidRDefault="000F775A" w:rsidP="000F775A">
            <w:pPr>
              <w:pStyle w:val="SemEspaamento"/>
            </w:pPr>
          </w:p>
        </w:tc>
        <w:tc>
          <w:tcPr>
            <w:tcW w:w="2143" w:type="pct"/>
            <w:vAlign w:val="center"/>
          </w:tcPr>
          <w:p w14:paraId="56CE0A23" w14:textId="66A4E7BE" w:rsidR="000F775A" w:rsidRDefault="000F775A" w:rsidP="000F775A">
            <w:pPr>
              <w:pStyle w:val="SemEspaamento"/>
            </w:pPr>
            <w:r w:rsidRPr="005E0A57">
              <w:rPr>
                <w:rFonts w:ascii="Times New Roman" w:hAnsi="Times New Roman" w:cs="Times New Roman"/>
                <w:color w:val="424456" w:themeColor="text2"/>
              </w:rPr>
              <w:t>202</w:t>
            </w:r>
            <w:r w:rsidR="0066251C">
              <w:rPr>
                <w:rFonts w:ascii="Times New Roman" w:hAnsi="Times New Roman" w:cs="Times New Roman"/>
                <w:color w:val="424456" w:themeColor="text2"/>
              </w:rPr>
              <w:t>3</w:t>
            </w:r>
            <w:r w:rsidRPr="005E0A57">
              <w:rPr>
                <w:rFonts w:ascii="Times New Roman" w:hAnsi="Times New Roman" w:cs="Times New Roman"/>
                <w:color w:val="424456" w:themeColor="text2"/>
              </w:rPr>
              <w:t>/202</w:t>
            </w:r>
            <w:r w:rsidR="0066251C">
              <w:rPr>
                <w:rFonts w:ascii="Times New Roman" w:hAnsi="Times New Roman" w:cs="Times New Roman"/>
                <w:color w:val="424456" w:themeColor="text2"/>
              </w:rPr>
              <w:t>4</w:t>
            </w:r>
          </w:p>
        </w:tc>
        <w:tc>
          <w:tcPr>
            <w:tcW w:w="2393" w:type="pct"/>
            <w:vAlign w:val="center"/>
          </w:tcPr>
          <w:p w14:paraId="3967B78F" w14:textId="77777777" w:rsidR="000F775A" w:rsidRDefault="000F775A" w:rsidP="000F775A">
            <w:pPr>
              <w:pStyle w:val="SemEspaamento"/>
            </w:pPr>
          </w:p>
        </w:tc>
      </w:tr>
      <w:tr w:rsidR="008B523A" w14:paraId="19B117DF" w14:textId="77777777" w:rsidTr="008B523A">
        <w:trPr>
          <w:trHeight w:val="287"/>
        </w:trPr>
        <w:tc>
          <w:tcPr>
            <w:tcW w:w="2607" w:type="pct"/>
            <w:gridSpan w:val="2"/>
            <w:vAlign w:val="center"/>
          </w:tcPr>
          <w:p w14:paraId="37F250BE" w14:textId="3F876314" w:rsidR="000F775A" w:rsidRDefault="000F775A" w:rsidP="000F775A">
            <w:pPr>
              <w:pStyle w:val="SemEspaamen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9AF703" wp14:editId="436193EC">
                      <wp:extent cx="2332355" cy="234950"/>
                      <wp:effectExtent l="5080" t="13335" r="24765" b="18415"/>
                      <wp:docPr id="51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32355" cy="234950"/>
                                <a:chOff x="671" y="11589"/>
                                <a:chExt cx="3673" cy="370"/>
                              </a:xfrm>
                            </wpg:grpSpPr>
                            <wps:wsp>
                              <wps:cNvPr id="52" name="AutoShape 148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95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AutoShape 149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21" y="11697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AutoShape 150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58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AutoShape 151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1" y="11897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52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7" y="11764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727D59" id="Group 147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48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" strokecolor="#438086 [3205]" strokeweight="1.5pt"/>
                      <v:shape id="AutoShape 149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" strokecolor="#438086 [3205]" strokeweight="3pt"/>
                      <v:shape id="AutoShape 150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" strokecolor="#438086 [3205]" strokeweight=".5pt"/>
                      <v:shape id="AutoShape 151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" strokecolor="#438086 [3205]"/>
                      <v:shape id="AutoShape 152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" strokecolor="#438086 [3205]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93" w:type="pct"/>
            <w:vAlign w:val="center"/>
          </w:tcPr>
          <w:p w14:paraId="66104843" w14:textId="77777777" w:rsidR="000F775A" w:rsidRDefault="000F775A" w:rsidP="000F775A">
            <w:pPr>
              <w:pStyle w:val="SemEspaamento"/>
            </w:pPr>
          </w:p>
        </w:tc>
      </w:tr>
      <w:tr w:rsidR="000F775A" w14:paraId="5C914821" w14:textId="77777777" w:rsidTr="008B523A">
        <w:trPr>
          <w:cantSplit/>
          <w:trHeight w:val="1389"/>
        </w:trPr>
        <w:tc>
          <w:tcPr>
            <w:tcW w:w="5000" w:type="pct"/>
            <w:gridSpan w:val="3"/>
            <w:tcMar>
              <w:top w:w="115" w:type="dxa"/>
              <w:left w:w="115" w:type="dxa"/>
              <w:bottom w:w="72" w:type="dxa"/>
              <w:right w:w="115" w:type="dxa"/>
            </w:tcMar>
            <w:vAlign w:val="bottom"/>
          </w:tcPr>
          <w:p w14:paraId="39ED7E35" w14:textId="60FB2C1A" w:rsidR="000F775A" w:rsidRPr="005E0A57" w:rsidRDefault="000F775A" w:rsidP="000F775A">
            <w:pPr>
              <w:pStyle w:val="SemEspaamento"/>
              <w:rPr>
                <w:rFonts w:ascii="Times New Roman" w:eastAsiaTheme="majorEastAsia" w:hAnsi="Times New Roman" w:cs="Times New Roman"/>
                <w:color w:val="3E3E67" w:themeColor="accent1" w:themeShade="BF"/>
                <w:sz w:val="56"/>
                <w:szCs w:val="56"/>
              </w:rPr>
            </w:pPr>
            <w:r>
              <w:rPr>
                <w:rFonts w:ascii="Times New Roman" w:eastAsiaTheme="majorEastAsia" w:hAnsi="Times New Roman" w:cs="Times New Roman"/>
                <w:noProof/>
                <w:color w:val="3E3E67" w:themeColor="accent1" w:themeShade="BF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964EF55" wp14:editId="303E98A0">
                      <wp:simplePos x="0" y="0"/>
                      <wp:positionH relativeFrom="margin">
                        <wp:posOffset>946150</wp:posOffset>
                      </wp:positionH>
                      <wp:positionV relativeFrom="margin">
                        <wp:posOffset>133350</wp:posOffset>
                      </wp:positionV>
                      <wp:extent cx="4436110" cy="504825"/>
                      <wp:effectExtent l="0" t="0" r="0" b="9525"/>
                      <wp:wrapSquare wrapText="bothSides"/>
                      <wp:docPr id="50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6110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B9C1FD" w14:textId="779F44E5" w:rsidR="000F775A" w:rsidRPr="00502D5E" w:rsidRDefault="00850F7E" w:rsidP="000F775A">
                                  <w:pPr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color w:val="3E3E67" w:themeColor="accent1" w:themeShade="BF"/>
                                      <w:sz w:val="44"/>
                                      <w:szCs w:val="44"/>
                                    </w:rPr>
                                    <w:t>Trabalho Prático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64EF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5" o:spid="_x0000_s1026" type="#_x0000_t202" style="position:absolute;margin-left:74.5pt;margin-top:10.5pt;width:349.3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" filled="f" stroked="f">
                      <v:textbox>
                        <w:txbxContent>
                          <w:p w14:paraId="0AB9C1FD" w14:textId="779F44E5" w:rsidR="000F775A" w:rsidRPr="00502D5E" w:rsidRDefault="00850F7E" w:rsidP="000F775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3E3E67" w:themeColor="accent1" w:themeShade="BF"/>
                                <w:sz w:val="44"/>
                                <w:szCs w:val="44"/>
                              </w:rPr>
                              <w:t>Trabalho Prático 2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>
              <w:rPr>
                <w:rFonts w:ascii="Times New Roman" w:eastAsiaTheme="majorEastAsia" w:hAnsi="Times New Roman" w:cs="Times New Roman"/>
                <w:color w:val="3E3E67" w:themeColor="accent1" w:themeShade="BF"/>
                <w:sz w:val="56"/>
                <w:szCs w:val="56"/>
              </w:rPr>
              <w:t xml:space="preserve">       </w:t>
            </w:r>
          </w:p>
          <w:p w14:paraId="670F99EF" w14:textId="07BA7ECB" w:rsidR="000F775A" w:rsidRDefault="007A4F1C" w:rsidP="000F775A">
            <w:pPr>
              <w:pStyle w:val="SemEspaamento"/>
              <w:rPr>
                <w:iCs/>
              </w:rPr>
            </w:pPr>
            <w:r>
              <w:rPr>
                <w:rFonts w:ascii="Times New Roman" w:eastAsiaTheme="majorEastAsia" w:hAnsi="Times New Roman" w:cs="Times New Roman"/>
                <w:noProof/>
                <w:color w:val="3E3E67" w:themeColor="accent1" w:themeShade="BF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08A4706" wp14:editId="442241C3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1233805</wp:posOffset>
                      </wp:positionV>
                      <wp:extent cx="2505075" cy="1086485"/>
                      <wp:effectExtent l="0" t="0" r="0" b="0"/>
                      <wp:wrapNone/>
                      <wp:docPr id="48" name="Text Box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075" cy="1086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04A82D" w14:textId="77777777" w:rsidR="000F775A" w:rsidRDefault="000F775A" w:rsidP="000F775A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8B52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Corpo Docente:</w:t>
                                  </w:r>
                                </w:p>
                                <w:p w14:paraId="0B02177C" w14:textId="77777777" w:rsidR="00850F7E" w:rsidRDefault="00850F7E" w:rsidP="00850F7E">
                                  <w:pPr>
                                    <w:pStyle w:val="SemEspaamento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3366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3366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José Oliveira</w:t>
                                  </w:r>
                                </w:p>
                                <w:p w14:paraId="6A4BB368" w14:textId="77777777" w:rsidR="00850F7E" w:rsidRPr="008B523A" w:rsidRDefault="00850F7E" w:rsidP="00850F7E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3366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Eduardo Pires</w:t>
                                  </w:r>
                                </w:p>
                                <w:p w14:paraId="37EC84C8" w14:textId="31A62965" w:rsidR="000F775A" w:rsidRPr="0066251C" w:rsidRDefault="000F775A" w:rsidP="007A4F1C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336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A4706" id="Text Box 153" o:spid="_x0000_s1027" type="#_x0000_t202" style="position:absolute;margin-left:25.35pt;margin-top:97.15pt;width:197.25pt;height:85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" filled="f" stroked="f">
                      <v:textbox>
                        <w:txbxContent>
                          <w:p w14:paraId="7704A82D" w14:textId="77777777" w:rsidR="000F775A" w:rsidRDefault="000F775A" w:rsidP="000F775A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B52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Corpo Docente:</w:t>
                            </w:r>
                          </w:p>
                          <w:p w14:paraId="0B02177C" w14:textId="77777777" w:rsidR="00850F7E" w:rsidRDefault="00850F7E" w:rsidP="00850F7E">
                            <w:pPr>
                              <w:pStyle w:val="SemEspaamento"/>
                              <w:rPr>
                                <w:rFonts w:ascii="Verdana" w:hAnsi="Verdana"/>
                                <w:b/>
                                <w:bCs/>
                                <w:color w:val="00336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3366"/>
                                <w:sz w:val="16"/>
                                <w:szCs w:val="16"/>
                                <w:shd w:val="clear" w:color="auto" w:fill="FFFFFF"/>
                              </w:rPr>
                              <w:t>José Oliveira</w:t>
                            </w:r>
                          </w:p>
                          <w:p w14:paraId="6A4BB368" w14:textId="77777777" w:rsidR="00850F7E" w:rsidRPr="008B523A" w:rsidRDefault="00850F7E" w:rsidP="00850F7E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3366"/>
                                <w:sz w:val="16"/>
                                <w:szCs w:val="16"/>
                                <w:shd w:val="clear" w:color="auto" w:fill="FFFFFF"/>
                              </w:rPr>
                              <w:t>Eduardo Pires</w:t>
                            </w:r>
                          </w:p>
                          <w:p w14:paraId="37EC84C8" w14:textId="31A62965" w:rsidR="000F775A" w:rsidRPr="0066251C" w:rsidRDefault="000F775A" w:rsidP="007A4F1C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336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ajorEastAsia" w:hAnsi="Times New Roman" w:cs="Times New Roman"/>
                <w:noProof/>
                <w:color w:val="3E3E67" w:themeColor="accent1" w:themeShade="BF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B879504" wp14:editId="74DD2D36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528320</wp:posOffset>
                      </wp:positionV>
                      <wp:extent cx="4886325" cy="409575"/>
                      <wp:effectExtent l="0" t="0" r="0" b="9525"/>
                      <wp:wrapNone/>
                      <wp:docPr id="49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6325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29401" w14:textId="77777777" w:rsidR="000F775A" w:rsidRPr="002E6B26" w:rsidRDefault="000F775A" w:rsidP="000F775A">
                                  <w:pPr>
                                    <w:rPr>
                                      <w:rFonts w:ascii="Times New Roman" w:hAnsi="Times New Roman" w:cs="Times New Roman"/>
                                      <w:color w:val="325F64" w:themeColor="accent2" w:themeShade="BF"/>
                                      <w:sz w:val="40"/>
                                      <w:szCs w:val="40"/>
                                    </w:rPr>
                                  </w:pPr>
                                  <w:r w:rsidRPr="002E6B26">
                                    <w:rPr>
                                      <w:rFonts w:ascii="Times New Roman" w:hAnsi="Times New Roman" w:cs="Times New Roman"/>
                                      <w:color w:val="325F64" w:themeColor="accent2" w:themeShade="BF"/>
                                      <w:sz w:val="40"/>
                                      <w:szCs w:val="40"/>
                                    </w:rPr>
                                    <w:t>Engenharia Informática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79504" id="Text Box 164" o:spid="_x0000_s1028" type="#_x0000_t202" style="position:absolute;margin-left:20.85pt;margin-top:41.6pt;width:384.7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" filled="f" stroked="f">
                      <v:textbox>
                        <w:txbxContent>
                          <w:p w14:paraId="2C529401" w14:textId="77777777" w:rsidR="000F775A" w:rsidRPr="002E6B26" w:rsidRDefault="000F775A" w:rsidP="000F775A">
                            <w:pPr>
                              <w:rPr>
                                <w:rFonts w:ascii="Times New Roman" w:hAnsi="Times New Roman" w:cs="Times New Roman"/>
                                <w:color w:val="325F64" w:themeColor="accent2" w:themeShade="BF"/>
                                <w:sz w:val="40"/>
                                <w:szCs w:val="40"/>
                              </w:rPr>
                            </w:pPr>
                            <w:r w:rsidRPr="002E6B26">
                              <w:rPr>
                                <w:rFonts w:ascii="Times New Roman" w:hAnsi="Times New Roman" w:cs="Times New Roman"/>
                                <w:color w:val="325F64" w:themeColor="accent2" w:themeShade="BF"/>
                                <w:sz w:val="40"/>
                                <w:szCs w:val="40"/>
                              </w:rPr>
                              <w:t>Engenharia Informática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775A">
              <w:rPr>
                <w:rFonts w:ascii="Times New Roman" w:eastAsiaTheme="majorEastAsia" w:hAnsi="Times New Roman" w:cs="Times New Roman"/>
                <w:noProof/>
                <w:color w:val="3E3E67" w:themeColor="accent1" w:themeShade="BF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71F8A1" wp14:editId="527C751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896620</wp:posOffset>
                      </wp:positionV>
                      <wp:extent cx="5762625" cy="467995"/>
                      <wp:effectExtent l="0" t="0" r="0" b="8255"/>
                      <wp:wrapNone/>
                      <wp:docPr id="47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2625" cy="467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89CAC6" w14:textId="77777777" w:rsidR="00850F7E" w:rsidRPr="000F775A" w:rsidRDefault="00850F7E" w:rsidP="00850F7E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424456" w:themeColor="text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424456" w:themeColor="text2"/>
                                      <w:szCs w:val="28"/>
                                    </w:rPr>
                                    <w:t>Inteligência Artificial</w:t>
                                  </w:r>
                                </w:p>
                                <w:p w14:paraId="0FF104D2" w14:textId="2098733E" w:rsidR="000F775A" w:rsidRPr="000F775A" w:rsidRDefault="000F775A" w:rsidP="000F775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424456" w:themeColor="text2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1F8A1" id="Text Box 163" o:spid="_x0000_s1029" type="#_x0000_t202" style="position:absolute;margin-left:20.1pt;margin-top:70.6pt;width:453.75pt;height:3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" filled="f" stroked="f">
                      <v:textbox>
                        <w:txbxContent>
                          <w:p w14:paraId="1389CAC6" w14:textId="77777777" w:rsidR="00850F7E" w:rsidRPr="000F775A" w:rsidRDefault="00850F7E" w:rsidP="00850F7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24456" w:themeColor="text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24456" w:themeColor="text2"/>
                                <w:szCs w:val="28"/>
                              </w:rPr>
                              <w:t>Inteligência Artificial</w:t>
                            </w:r>
                          </w:p>
                          <w:p w14:paraId="0FF104D2" w14:textId="2098733E" w:rsidR="000F775A" w:rsidRPr="000F775A" w:rsidRDefault="000F775A" w:rsidP="000F775A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24456" w:themeColor="text2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775A">
              <w:rPr>
                <w:rFonts w:ascii="Times New Roman" w:hAnsi="Times New Roman" w:cs="Times New Roman"/>
                <w:i/>
                <w:iCs/>
                <w:color w:val="424456" w:themeColor="text2"/>
                <w:szCs w:val="28"/>
              </w:rPr>
              <w:t xml:space="preserve">        </w:t>
            </w:r>
            <w:r w:rsidR="000F775A" w:rsidRPr="005E0A57">
              <w:rPr>
                <w:rFonts w:ascii="Times New Roman" w:eastAsiaTheme="majorEastAsia" w:hAnsi="Times New Roman" w:cs="Times New Roman"/>
                <w:color w:val="3E3E67" w:themeColor="accent1" w:themeShade="BF"/>
                <w:sz w:val="56"/>
                <w:szCs w:val="56"/>
              </w:rPr>
              <w:t xml:space="preserve"> </w:t>
            </w:r>
          </w:p>
        </w:tc>
      </w:tr>
      <w:tr w:rsidR="000F775A" w14:paraId="4AC5BF2F" w14:textId="77777777" w:rsidTr="008B523A">
        <w:trPr>
          <w:trHeight w:val="349"/>
        </w:trPr>
        <w:tc>
          <w:tcPr>
            <w:tcW w:w="464" w:type="pct"/>
            <w:vAlign w:val="center"/>
          </w:tcPr>
          <w:p w14:paraId="4C88FFD1" w14:textId="77777777" w:rsidR="000F775A" w:rsidRDefault="000F775A" w:rsidP="000F775A">
            <w:pPr>
              <w:pStyle w:val="SemEspaamento"/>
            </w:pPr>
          </w:p>
        </w:tc>
        <w:tc>
          <w:tcPr>
            <w:tcW w:w="2143" w:type="pct"/>
            <w:vAlign w:val="center"/>
          </w:tcPr>
          <w:p w14:paraId="3ECAC8FF" w14:textId="77777777" w:rsidR="000F775A" w:rsidRDefault="000F775A" w:rsidP="000F775A">
            <w:pPr>
              <w:pStyle w:val="SemEspaamento"/>
            </w:pPr>
          </w:p>
        </w:tc>
        <w:tc>
          <w:tcPr>
            <w:tcW w:w="2393" w:type="pct"/>
            <w:vAlign w:val="center"/>
          </w:tcPr>
          <w:p w14:paraId="048DB0D6" w14:textId="77777777" w:rsidR="000F775A" w:rsidRDefault="000F775A" w:rsidP="000F775A">
            <w:pPr>
              <w:pStyle w:val="SemEspaamento"/>
            </w:pPr>
          </w:p>
        </w:tc>
      </w:tr>
      <w:tr w:rsidR="000F775A" w14:paraId="48AA9C68" w14:textId="77777777" w:rsidTr="008B523A">
        <w:trPr>
          <w:trHeight w:val="163"/>
        </w:trPr>
        <w:tc>
          <w:tcPr>
            <w:tcW w:w="464" w:type="pct"/>
            <w:vAlign w:val="center"/>
          </w:tcPr>
          <w:p w14:paraId="1F4445D1" w14:textId="77777777" w:rsidR="000F775A" w:rsidRDefault="000F775A" w:rsidP="000F775A">
            <w:pPr>
              <w:pStyle w:val="SemEspaamento"/>
            </w:pPr>
          </w:p>
        </w:tc>
        <w:tc>
          <w:tcPr>
            <w:tcW w:w="2143" w:type="pct"/>
            <w:vAlign w:val="center"/>
          </w:tcPr>
          <w:p w14:paraId="1937314E" w14:textId="77777777" w:rsidR="000F775A" w:rsidRDefault="000F775A" w:rsidP="000F775A">
            <w:pPr>
              <w:pStyle w:val="SemEspaamento"/>
            </w:pPr>
          </w:p>
        </w:tc>
        <w:tc>
          <w:tcPr>
            <w:tcW w:w="2393" w:type="pct"/>
            <w:vAlign w:val="center"/>
          </w:tcPr>
          <w:p w14:paraId="756B30A9" w14:textId="77777777" w:rsidR="000F775A" w:rsidRPr="005E0A57" w:rsidRDefault="000F775A" w:rsidP="000F775A">
            <w:pPr>
              <w:pStyle w:val="SemEspaamento"/>
              <w:rPr>
                <w:rFonts w:ascii="Times New Roman" w:hAnsi="Times New Roman" w:cs="Times New Roman"/>
                <w:color w:val="424456" w:themeColor="text2"/>
              </w:rPr>
            </w:pPr>
            <w:r>
              <w:rPr>
                <w:rFonts w:ascii="Times New Roman" w:eastAsiaTheme="majorEastAsia" w:hAnsi="Times New Roman" w:cs="Times New Roman"/>
                <w:noProof/>
                <w:color w:val="3E3E67" w:themeColor="accent1" w:themeShade="BF"/>
                <w:sz w:val="56"/>
                <w:szCs w:val="56"/>
              </w:rPr>
              <w:t xml:space="preserve"> </w:t>
            </w:r>
          </w:p>
          <w:p w14:paraId="2C36AD7F" w14:textId="77777777" w:rsidR="000F775A" w:rsidRDefault="000F775A" w:rsidP="000F775A">
            <w:pPr>
              <w:pStyle w:val="SemEspaamento"/>
            </w:pPr>
          </w:p>
        </w:tc>
      </w:tr>
      <w:tr w:rsidR="000F775A" w14:paraId="431E1F2F" w14:textId="77777777" w:rsidTr="008B523A">
        <w:trPr>
          <w:trHeight w:val="148"/>
        </w:trPr>
        <w:tc>
          <w:tcPr>
            <w:tcW w:w="464" w:type="pct"/>
            <w:vAlign w:val="center"/>
          </w:tcPr>
          <w:p w14:paraId="543F0F42" w14:textId="77777777" w:rsidR="000F775A" w:rsidRDefault="000F775A" w:rsidP="000F775A">
            <w:pPr>
              <w:pStyle w:val="SemEspaamento"/>
            </w:pPr>
          </w:p>
          <w:p w14:paraId="123929C7" w14:textId="77777777" w:rsidR="000F775A" w:rsidRDefault="000F775A" w:rsidP="000F775A">
            <w:pPr>
              <w:pStyle w:val="SemEspaamento"/>
            </w:pPr>
          </w:p>
          <w:p w14:paraId="36045FC1" w14:textId="77777777" w:rsidR="000F775A" w:rsidRDefault="000F775A" w:rsidP="000F775A">
            <w:pPr>
              <w:pStyle w:val="SemEspaamento"/>
            </w:pPr>
          </w:p>
          <w:p w14:paraId="60DA4C3F" w14:textId="77777777" w:rsidR="000F775A" w:rsidRDefault="000F775A" w:rsidP="000F775A">
            <w:pPr>
              <w:pStyle w:val="SemEspaamento"/>
            </w:pPr>
          </w:p>
          <w:p w14:paraId="31AC04A0" w14:textId="77777777" w:rsidR="000F775A" w:rsidRDefault="000F775A" w:rsidP="000F775A">
            <w:pPr>
              <w:pStyle w:val="SemEspaamento"/>
            </w:pPr>
          </w:p>
          <w:p w14:paraId="2F3A2BA4" w14:textId="77777777" w:rsidR="000F775A" w:rsidRDefault="000F775A" w:rsidP="000F775A">
            <w:pPr>
              <w:pStyle w:val="SemEspaamento"/>
            </w:pPr>
          </w:p>
          <w:p w14:paraId="65A91149" w14:textId="77777777" w:rsidR="000F775A" w:rsidRDefault="000F775A" w:rsidP="000F775A">
            <w:pPr>
              <w:pStyle w:val="SemEspaamento"/>
            </w:pPr>
          </w:p>
          <w:p w14:paraId="22090E24" w14:textId="77777777" w:rsidR="000F775A" w:rsidRDefault="000F775A" w:rsidP="000F775A">
            <w:pPr>
              <w:pStyle w:val="SemEspaamento"/>
            </w:pPr>
          </w:p>
          <w:p w14:paraId="50702EC7" w14:textId="77777777" w:rsidR="000F775A" w:rsidRDefault="000F775A" w:rsidP="000F775A">
            <w:pPr>
              <w:pStyle w:val="SemEspaamento"/>
            </w:pPr>
          </w:p>
        </w:tc>
        <w:tc>
          <w:tcPr>
            <w:tcW w:w="2143" w:type="pct"/>
            <w:vAlign w:val="center"/>
          </w:tcPr>
          <w:p w14:paraId="7ABF6EDE" w14:textId="77777777" w:rsidR="000F775A" w:rsidRDefault="000F775A" w:rsidP="000F775A">
            <w:pPr>
              <w:pStyle w:val="SemEspaamento"/>
            </w:pPr>
          </w:p>
          <w:p w14:paraId="1D0D2E0A" w14:textId="77777777" w:rsidR="000F775A" w:rsidRDefault="000F775A" w:rsidP="000F775A">
            <w:pPr>
              <w:pStyle w:val="SemEspaamento"/>
            </w:pPr>
          </w:p>
          <w:p w14:paraId="1DAC04FC" w14:textId="77777777" w:rsidR="000F775A" w:rsidRDefault="000F775A" w:rsidP="000F775A">
            <w:pPr>
              <w:pStyle w:val="SemEspaamento"/>
            </w:pPr>
          </w:p>
        </w:tc>
        <w:tc>
          <w:tcPr>
            <w:tcW w:w="2393" w:type="pct"/>
            <w:vAlign w:val="center"/>
          </w:tcPr>
          <w:p w14:paraId="6B47F8BB" w14:textId="496DEAA5" w:rsidR="000F775A" w:rsidRDefault="000F775A" w:rsidP="000F775A">
            <w:pPr>
              <w:pStyle w:val="SemEspaamento"/>
              <w:rPr>
                <w:color w:val="424456" w:themeColor="text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2CBE7A75" wp14:editId="6ED469C6">
                      <wp:simplePos x="0" y="0"/>
                      <wp:positionH relativeFrom="margin">
                        <wp:posOffset>842645</wp:posOffset>
                      </wp:positionH>
                      <wp:positionV relativeFrom="paragraph">
                        <wp:posOffset>356235</wp:posOffset>
                      </wp:positionV>
                      <wp:extent cx="2348230" cy="276225"/>
                      <wp:effectExtent l="0" t="19050" r="13970" b="28575"/>
                      <wp:wrapNone/>
                      <wp:docPr id="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8230" cy="276225"/>
                                <a:chOff x="7967" y="13811"/>
                                <a:chExt cx="3698" cy="435"/>
                              </a:xfrm>
                            </wpg:grpSpPr>
                            <wps:wsp>
                              <wps:cNvPr id="40" name="AutoShap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78" y="1381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67" y="14117"/>
                                  <a:ext cx="17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142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36" y="14246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AutoShape 14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42" y="13984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42" y="13876"/>
                                  <a:ext cx="27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45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7" y="14184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146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9" y="1405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5C8F6B7A" id="Group 139" o:spid="_x0000_s1026" style="position:absolute;margin-left:66.35pt;margin-top:28.05pt;width:184.9pt;height:21.75pt;z-index:-251639808;mso-position-horizontal-relative:margin;mso-width-relative:margin;mso-height-relative:margin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">
                      <v:shape id="AutoShape 140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" strokecolor="#438086 [3205]" strokeweight="3pt"/>
                      <v:shape id="AutoShape 141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" strokecolor="#438086 [3205]" strokeweight="2.25pt"/>
                      <v:shape id="AutoShape 142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" strokecolor="#438086 [3205]" strokeweight="1.5pt"/>
                      <v:shape id="AutoShape 143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" strokecolor="#438086 [3205]" strokeweight="3pt"/>
                      <v:shape id="AutoShape 144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" strokecolor="#438086 [3205]" strokeweight=".5pt"/>
                      <v:shape id="AutoShape 145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" strokecolor="#438086 [3205]"/>
                      <v:shape id="AutoShape 146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" strokecolor="#438086 [3205]" strokeweight=".25pt"/>
                      <w10:wrap anchorx="margin"/>
                    </v:group>
                  </w:pict>
                </mc:Fallback>
              </mc:AlternateContent>
            </w:r>
          </w:p>
        </w:tc>
      </w:tr>
    </w:tbl>
    <w:p w14:paraId="775E6CCB" w14:textId="77777777" w:rsidR="000F775A" w:rsidRDefault="000F775A" w:rsidP="000F775A">
      <w:pPr>
        <w:rPr>
          <w:rFonts w:eastAsia="Times New Roman"/>
          <w:lang w:eastAsia="pt-PT"/>
        </w:rPr>
      </w:pPr>
    </w:p>
    <w:p w14:paraId="6EA987BE" w14:textId="77777777" w:rsidR="000F775A" w:rsidRDefault="000F775A" w:rsidP="000F775A">
      <w:pPr>
        <w:rPr>
          <w:rFonts w:eastAsia="Times New Roman"/>
          <w:lang w:eastAsia="pt-PT"/>
        </w:rPr>
      </w:pPr>
      <w:bookmarkStart w:id="9" w:name="_Hlk67947352"/>
      <w:bookmarkEnd w:id="9"/>
    </w:p>
    <w:p w14:paraId="65417E0F" w14:textId="77777777" w:rsidR="000F775A" w:rsidRDefault="000F775A" w:rsidP="000F775A">
      <w:pPr>
        <w:rPr>
          <w:rFonts w:eastAsia="Times New Roman"/>
          <w:lang w:eastAsia="pt-PT"/>
        </w:rPr>
      </w:pPr>
    </w:p>
    <w:p w14:paraId="0ACFDF25" w14:textId="77777777" w:rsidR="000F775A" w:rsidRDefault="000F775A" w:rsidP="000F775A">
      <w:pPr>
        <w:rPr>
          <w:rFonts w:eastAsia="Times New Roman"/>
          <w:lang w:eastAsia="pt-PT"/>
        </w:rPr>
      </w:pPr>
    </w:p>
    <w:p w14:paraId="7A007B82" w14:textId="77777777" w:rsidR="000F775A" w:rsidRDefault="000F775A" w:rsidP="000F775A">
      <w:pPr>
        <w:rPr>
          <w:rFonts w:eastAsia="Times New Roman"/>
          <w:lang w:eastAsia="pt-PT"/>
        </w:rPr>
      </w:pPr>
    </w:p>
    <w:p w14:paraId="08114399" w14:textId="37AB3BD6" w:rsidR="000F775A" w:rsidRDefault="00850F7E" w:rsidP="000F775A">
      <w:pPr>
        <w:rPr>
          <w:rFonts w:ascii="Times New Roman" w:hAnsi="Times New Roman" w:cs="Times New Roman"/>
          <w:szCs w:val="28"/>
          <w:shd w:val="clear" w:color="auto" w:fill="FFFFFF"/>
        </w:rPr>
      </w:pPr>
      <w:bookmarkStart w:id="10" w:name="_Toc67947698"/>
      <w:bookmarkStart w:id="11" w:name="_Toc67955047"/>
      <w:bookmarkStart w:id="12" w:name="_Toc67955884"/>
      <w:bookmarkStart w:id="13" w:name="_Toc68117185"/>
      <w:bookmarkStart w:id="14" w:name="_Toc68129289"/>
      <w:bookmarkStart w:id="15" w:name="_Toc68129334"/>
      <w:bookmarkStart w:id="16" w:name="_Toc69947469"/>
      <w:bookmarkStart w:id="17" w:name="_Toc70543782"/>
      <w:r>
        <w:rPr>
          <w:noProof/>
          <w:color w:val="3E3E67" w:themeColor="accent1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2C9D7DB" wp14:editId="3E4D57FA">
                <wp:simplePos x="0" y="0"/>
                <wp:positionH relativeFrom="margin">
                  <wp:posOffset>3388408</wp:posOffset>
                </wp:positionH>
                <wp:positionV relativeFrom="margin">
                  <wp:posOffset>7796254</wp:posOffset>
                </wp:positionV>
                <wp:extent cx="2778826" cy="1353787"/>
                <wp:effectExtent l="0" t="0" r="0" b="0"/>
                <wp:wrapNone/>
                <wp:docPr id="9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826" cy="135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F38E" w14:textId="301612B1" w:rsidR="007A4F1C" w:rsidRPr="007A4F1C" w:rsidRDefault="008D089D" w:rsidP="007A4F1C">
                            <w:pPr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br/>
                            </w:r>
                            <w:r w:rsidR="008B523A" w:rsidRPr="008B523A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t>al70759 Cláudia</w:t>
                            </w:r>
                            <w:r w:rsidR="007A4F1C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t xml:space="preserve"> Oliveira</w:t>
                            </w:r>
                            <w:r w:rsidR="008B523A" w:rsidRPr="008B523A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A4F1C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t xml:space="preserve">da </w:t>
                            </w:r>
                            <w:r w:rsidR="008B523A" w:rsidRPr="008B523A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t>Silva</w:t>
                            </w:r>
                            <w:r w:rsidR="007A4F1C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br/>
                            </w:r>
                            <w:r w:rsidR="00850F7E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t>al</w:t>
                            </w:r>
                            <w:r w:rsidR="00850F7E" w:rsidRPr="0066251C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t>71134</w:t>
                            </w:r>
                            <w:r w:rsidR="00850F7E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F7E"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t>Pedro Miguel Monteiro Barroso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424456" w:themeColor="text2"/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9D7DB" id="_x0000_s1030" type="#_x0000_t202" style="position:absolute;margin-left:266.8pt;margin-top:613.9pt;width:218.8pt;height:106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" filled="f" stroked="f">
                <v:textbox>
                  <w:txbxContent>
                    <w:p w14:paraId="5441F38E" w14:textId="301612B1" w:rsidR="007A4F1C" w:rsidRPr="007A4F1C" w:rsidRDefault="008D089D" w:rsidP="007A4F1C">
                      <w:pPr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br/>
                      </w:r>
                      <w:r w:rsidR="008B523A" w:rsidRPr="008B523A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t>al70759 Cláudia</w:t>
                      </w:r>
                      <w:r w:rsidR="007A4F1C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t xml:space="preserve"> Oliveira</w:t>
                      </w:r>
                      <w:r w:rsidR="008B523A" w:rsidRPr="008B523A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t xml:space="preserve"> </w:t>
                      </w:r>
                      <w:r w:rsidR="007A4F1C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t xml:space="preserve">da </w:t>
                      </w:r>
                      <w:r w:rsidR="008B523A" w:rsidRPr="008B523A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t>Silva</w:t>
                      </w:r>
                      <w:r w:rsidR="007A4F1C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br/>
                      </w:r>
                      <w:r w:rsidR="00850F7E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t>al</w:t>
                      </w:r>
                      <w:r w:rsidR="00850F7E" w:rsidRPr="0066251C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t>71134</w:t>
                      </w:r>
                      <w:r w:rsidR="00850F7E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t xml:space="preserve"> </w:t>
                      </w:r>
                      <w:r w:rsidR="00850F7E"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t>Pedro Miguel Monteiro Barroso</w:t>
                      </w:r>
                      <w:r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424456" w:themeColor="text2"/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eastAsia="Times New Roman"/>
          <w:lang w:eastAsia="pt-PT"/>
        </w:rPr>
        <w:br/>
      </w:r>
      <w:r w:rsidR="000F775A">
        <w:rPr>
          <w:rFonts w:ascii="Times New Roman" w:hAnsi="Times New Roman" w:cs="Times New Roman"/>
          <w:szCs w:val="28"/>
          <w:shd w:val="clear" w:color="auto" w:fill="FFFFFF"/>
        </w:rPr>
        <w:br/>
      </w:r>
      <w:r w:rsidR="000F775A">
        <w:rPr>
          <w:rFonts w:ascii="Times New Roman" w:hAnsi="Times New Roman" w:cs="Times New Roman"/>
          <w:szCs w:val="28"/>
          <w:shd w:val="clear" w:color="auto" w:fill="FFFFFF"/>
        </w:rPr>
        <w:br/>
      </w:r>
    </w:p>
    <w:p w14:paraId="23A4D077" w14:textId="0F75DCFB" w:rsidR="004E378D" w:rsidRDefault="004E378D" w:rsidP="000F775A">
      <w:pPr>
        <w:rPr>
          <w:rFonts w:ascii="Times New Roman" w:hAnsi="Times New Roman" w:cs="Times New Roman"/>
          <w:szCs w:val="28"/>
          <w:shd w:val="clear" w:color="auto" w:fill="FFFFFF"/>
        </w:rPr>
      </w:pPr>
    </w:p>
    <w:p w14:paraId="5CDE8A71" w14:textId="6C1CE4C0" w:rsidR="004E378D" w:rsidRDefault="004E378D" w:rsidP="004E378D">
      <w:pPr>
        <w:pStyle w:val="Ttulo1"/>
        <w:rPr>
          <w:shd w:val="clear" w:color="auto" w:fill="FFFFFF"/>
        </w:rPr>
      </w:pPr>
      <w:bookmarkStart w:id="18" w:name="_Toc152688317"/>
      <w:bookmarkStart w:id="19" w:name="_Toc152964111"/>
      <w:bookmarkStart w:id="20" w:name="_Toc153132684"/>
      <w:bookmarkStart w:id="21" w:name="_Toc153143199"/>
      <w:bookmarkStart w:id="22" w:name="_Toc153185983"/>
      <w:r>
        <w:rPr>
          <w:shd w:val="clear" w:color="auto" w:fill="FFFFFF"/>
        </w:rPr>
        <w:lastRenderedPageBreak/>
        <w:t>Resumo</w:t>
      </w:r>
      <w:bookmarkEnd w:id="18"/>
      <w:bookmarkEnd w:id="19"/>
      <w:bookmarkEnd w:id="20"/>
      <w:bookmarkEnd w:id="21"/>
      <w:bookmarkEnd w:id="22"/>
    </w:p>
    <w:p w14:paraId="056FB1A2" w14:textId="7B78FBE3" w:rsidR="00D34540" w:rsidRDefault="00D34540" w:rsidP="00D34540">
      <w:pPr>
        <w:ind w:firstLine="709"/>
      </w:pPr>
      <w:r>
        <w:t xml:space="preserve">Este relatório propõe-se a realizar uma análise aprofundada de três métodos essenciais de investigação em Inteligência Artificial, centrados na otimização de problemas complexos. Os algoritmos escolhidos - Subida da Colina,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e Algoritmo Genético - desempenham papéis cruciais na procura de soluções eficientes em vários contextos.</w:t>
      </w:r>
    </w:p>
    <w:p w14:paraId="3D67FA2C" w14:textId="6B642295" w:rsidR="00D34540" w:rsidRDefault="00D34540" w:rsidP="00D34540">
      <w:pPr>
        <w:ind w:firstLine="709"/>
      </w:pPr>
      <w:r>
        <w:t xml:space="preserve">O relatório abordará a implementação específica de cada algoritmo para este cenário, começando pela Subida da Colina, seguida pelo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e, por fim, o Algoritmo Genético. O uso de parâmetros adequados, como temperatura, fator de decaimento, e probabilidade de cruzamento e mutação, será crucial para o desempenho eficaz de cada algoritmo.</w:t>
      </w:r>
    </w:p>
    <w:p w14:paraId="73E6DB66" w14:textId="6C2C8EA4" w:rsidR="003B5BB2" w:rsidRDefault="00D34540" w:rsidP="00D34540">
      <w:pPr>
        <w:ind w:firstLine="709"/>
      </w:pPr>
      <w:r>
        <w:t>Para além das implementações, serão apresentados resultados detalhados, acompanhados por gráficos que ilustram o desempenho dos algoritmos ao longo de iterações.</w:t>
      </w:r>
      <w:r w:rsidR="00CA3831">
        <w:t>0</w:t>
      </w:r>
    </w:p>
    <w:p w14:paraId="0DD21CFA" w14:textId="41EDF46A" w:rsidR="003B5BB2" w:rsidRPr="003B5BB2" w:rsidRDefault="003B5BB2" w:rsidP="003B5BB2">
      <w:r>
        <w:br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506637898"/>
        <w:docPartObj>
          <w:docPartGallery w:val="Table of Contents"/>
          <w:docPartUnique/>
        </w:docPartObj>
      </w:sdtPr>
      <w:sdtEndPr>
        <w:rPr>
          <w:rFonts w:ascii="Calibri" w:hAnsi="Calibri" w:cstheme="minorBidi"/>
          <w:b/>
          <w:bCs/>
          <w:szCs w:val="20"/>
        </w:rPr>
      </w:sdtEndPr>
      <w:sdtContent>
        <w:p w14:paraId="462C7E52" w14:textId="35B2AAD3" w:rsidR="00850F7E" w:rsidRDefault="002E6B26" w:rsidP="00A5195B">
          <w:pPr>
            <w:pStyle w:val="Cabealhodondice"/>
            <w:rPr>
              <w:noProof/>
            </w:rPr>
          </w:pPr>
          <w:r w:rsidRPr="006A1EE5">
            <w:rPr>
              <w:rFonts w:ascii="Times New Roman" w:hAnsi="Times New Roman" w:cs="Times New Roman"/>
              <w:sz w:val="44"/>
              <w:szCs w:val="44"/>
            </w:rPr>
            <w:t>Índice</w:t>
          </w:r>
          <w:r w:rsidRPr="00771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1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1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3F6E343" w14:textId="258547C5" w:rsidR="00850F7E" w:rsidRDefault="00850F7E">
          <w:pPr>
            <w:pStyle w:val="ndice1"/>
            <w:tabs>
              <w:tab w:val="right" w:leader="dot" w:pos="9061"/>
            </w:tabs>
            <w:rPr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3185983" w:history="1">
            <w:r w:rsidRPr="00E80E36">
              <w:rPr>
                <w:rStyle w:val="Hiperligao"/>
                <w:noProof/>
                <w:shd w:val="clear" w:color="auto" w:fill="FFFFFF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4228" w14:textId="3EDCD749" w:rsidR="00850F7E" w:rsidRDefault="00850F7E">
          <w:pPr>
            <w:pStyle w:val="ndice1"/>
            <w:tabs>
              <w:tab w:val="left" w:pos="660"/>
              <w:tab w:val="right" w:leader="dot" w:pos="9061"/>
            </w:tabs>
            <w:rPr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3185984" w:history="1">
            <w:r w:rsidRPr="00E80E36">
              <w:rPr>
                <w:rStyle w:val="Hiperligao"/>
                <w:rFonts w:eastAsia="Times New Roman"/>
                <w:noProof/>
                <w:lang w:eastAsia="pt-PT"/>
              </w:rPr>
              <w:t>1.</w:t>
            </w:r>
            <w:r>
              <w:rPr>
                <w:b w:val="0"/>
                <w:bCs w:val="0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80E36">
              <w:rPr>
                <w:rStyle w:val="Hiperligao"/>
                <w:rFonts w:eastAsia="Times New Roman"/>
                <w:noProof/>
                <w:lang w:eastAsia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B094" w14:textId="57FBDAE4" w:rsidR="00850F7E" w:rsidRDefault="00850F7E">
          <w:pPr>
            <w:pStyle w:val="ndice2"/>
            <w:tabs>
              <w:tab w:val="left" w:pos="880"/>
              <w:tab w:val="right" w:leader="dot" w:pos="9061"/>
            </w:tabs>
            <w:rPr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3185985" w:history="1">
            <w:r w:rsidRPr="00E80E36">
              <w:rPr>
                <w:rStyle w:val="Hiperligao"/>
                <w:rFonts w:eastAsiaTheme="minorHAnsi"/>
                <w:noProof/>
              </w:rPr>
              <w:t>1.1</w:t>
            </w:r>
            <w:r>
              <w:rPr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80E36">
              <w:rPr>
                <w:rStyle w:val="Hiperligao"/>
                <w:rFonts w:eastAsiaTheme="minorHAnsi"/>
                <w:noProof/>
              </w:rPr>
              <w:t>Objetivos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F282" w14:textId="41241B14" w:rsidR="00850F7E" w:rsidRDefault="00850F7E">
          <w:pPr>
            <w:pStyle w:val="ndice1"/>
            <w:tabs>
              <w:tab w:val="left" w:pos="660"/>
              <w:tab w:val="right" w:leader="dot" w:pos="9061"/>
            </w:tabs>
            <w:rPr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3185986" w:history="1">
            <w:r w:rsidRPr="00E80E36">
              <w:rPr>
                <w:rStyle w:val="Hiperligao"/>
                <w:noProof/>
              </w:rPr>
              <w:t>2.</w:t>
            </w:r>
            <w:r>
              <w:rPr>
                <w:b w:val="0"/>
                <w:bCs w:val="0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80E3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4FC6" w14:textId="22773225" w:rsidR="00850F7E" w:rsidRDefault="00850F7E">
          <w:pPr>
            <w:pStyle w:val="ndice1"/>
            <w:tabs>
              <w:tab w:val="left" w:pos="660"/>
              <w:tab w:val="right" w:leader="dot" w:pos="9061"/>
            </w:tabs>
            <w:rPr>
              <w:b w:val="0"/>
              <w:bCs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3185987" w:history="1">
            <w:r w:rsidRPr="00E80E36">
              <w:rPr>
                <w:rStyle w:val="Hiperligao"/>
                <w:noProof/>
              </w:rPr>
              <w:t>3.</w:t>
            </w:r>
            <w:r>
              <w:rPr>
                <w:b w:val="0"/>
                <w:bCs w:val="0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80E3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561A" w14:textId="3E415F33" w:rsidR="00BD0CEE" w:rsidRDefault="002E6B26" w:rsidP="004E378D">
          <w:pPr>
            <w:rPr>
              <w:b/>
              <w:bCs/>
            </w:rPr>
          </w:pPr>
          <w:r w:rsidRPr="00771533">
            <w:rPr>
              <w:rFonts w:ascii="Times New Roman" w:hAnsi="Times New Roman" w:cs="Times New Roman"/>
              <w:b/>
              <w:bCs/>
              <w:szCs w:val="28"/>
            </w:rPr>
            <w:fldChar w:fldCharType="end"/>
          </w:r>
          <w:r w:rsidR="008779B8" w:rsidRPr="008779B8">
            <w:rPr>
              <w:rFonts w:ascii="Times New Roman" w:hAnsi="Times New Roman" w:cs="Times New Roman"/>
              <w:sz w:val="44"/>
              <w:szCs w:val="44"/>
            </w:rPr>
            <w:t xml:space="preserve"> </w:t>
          </w:r>
        </w:p>
      </w:sdtContent>
    </w:sdt>
    <w:p w14:paraId="7F5464BB" w14:textId="4FCED3BF" w:rsidR="00516A7E" w:rsidRPr="00BD0CEE" w:rsidRDefault="00BD0CEE" w:rsidP="004E378D">
      <w:pPr>
        <w:rPr>
          <w:b/>
          <w:bCs/>
        </w:rPr>
      </w:pPr>
      <w:r>
        <w:rPr>
          <w:b/>
          <w:bCs/>
        </w:rPr>
        <w:br w:type="page"/>
      </w:r>
    </w:p>
    <w:p w14:paraId="1868A70E" w14:textId="23016886" w:rsidR="009534DC" w:rsidRDefault="009534DC" w:rsidP="004E378D">
      <w:pPr>
        <w:pStyle w:val="Ttulo1"/>
        <w:numPr>
          <w:ilvl w:val="0"/>
          <w:numId w:val="22"/>
        </w:numPr>
        <w:rPr>
          <w:rFonts w:eastAsia="Times New Roman"/>
          <w:lang w:eastAsia="pt-PT"/>
        </w:rPr>
      </w:pPr>
      <w:bookmarkStart w:id="23" w:name="_Toc148271788"/>
      <w:bookmarkStart w:id="24" w:name="_Toc153185984"/>
      <w:r>
        <w:rPr>
          <w:rFonts w:eastAsia="Times New Roman"/>
          <w:lang w:eastAsia="pt-PT"/>
        </w:rPr>
        <w:lastRenderedPageBreak/>
        <w:t>Introdução</w:t>
      </w:r>
      <w:bookmarkEnd w:id="23"/>
      <w:bookmarkEnd w:id="24"/>
    </w:p>
    <w:p w14:paraId="3822D1B2" w14:textId="24AB668E" w:rsidR="00B06479" w:rsidRPr="00850F7E" w:rsidRDefault="00F17EB6" w:rsidP="00850F7E">
      <w:pPr>
        <w:pStyle w:val="Ttulo2"/>
        <w:numPr>
          <w:ilvl w:val="1"/>
          <w:numId w:val="22"/>
        </w:numPr>
        <w:rPr>
          <w:rFonts w:eastAsiaTheme="minorHAnsi"/>
        </w:rPr>
      </w:pPr>
      <w:bookmarkStart w:id="25" w:name="_Toc153185985"/>
      <w:r w:rsidRPr="00F17EB6">
        <w:rPr>
          <w:rFonts w:eastAsiaTheme="minorHAnsi"/>
        </w:rPr>
        <w:t>Objetivos do Projeto</w:t>
      </w:r>
      <w:bookmarkEnd w:id="25"/>
      <w:r w:rsidR="00850F7E">
        <w:rPr>
          <w:rFonts w:eastAsiaTheme="minorHAnsi"/>
        </w:rPr>
        <w:t>:</w:t>
      </w:r>
    </w:p>
    <w:p w14:paraId="3CB8D521" w14:textId="382584F8" w:rsidR="00850F7E" w:rsidRDefault="00850F7E" w:rsidP="00850F7E">
      <w:pPr>
        <w:pStyle w:val="PargrafodaLista"/>
        <w:ind w:firstLine="360"/>
        <w:rPr>
          <w:rFonts w:eastAsiaTheme="minorHAnsi"/>
        </w:rPr>
      </w:pPr>
      <w:r>
        <w:rPr>
          <w:rFonts w:eastAsiaTheme="minorHAnsi"/>
        </w:rPr>
        <w:t>Adquirir conhecimentos e desenvolver competências relativas aos algoritmos estudados.</w:t>
      </w:r>
    </w:p>
    <w:p w14:paraId="15562519" w14:textId="77777777" w:rsidR="00FE34FA" w:rsidRDefault="00FE34FA" w:rsidP="00850F7E">
      <w:pPr>
        <w:pStyle w:val="PargrafodaLista"/>
        <w:ind w:firstLine="360"/>
        <w:rPr>
          <w:rFonts w:eastAsiaTheme="minorHAnsi"/>
        </w:rPr>
      </w:pPr>
    </w:p>
    <w:p w14:paraId="4B728B7D" w14:textId="77777777" w:rsidR="00FE34FA" w:rsidRPr="00794D6F" w:rsidRDefault="00FE34FA" w:rsidP="00794D6F">
      <w:pPr>
        <w:rPr>
          <w:rFonts w:eastAsiaTheme="minorHAnsi"/>
        </w:rPr>
      </w:pPr>
    </w:p>
    <w:p w14:paraId="2A8BD248" w14:textId="77777777" w:rsidR="00FE34FA" w:rsidRDefault="00FE34FA" w:rsidP="00850F7E">
      <w:pPr>
        <w:pStyle w:val="PargrafodaLista"/>
        <w:ind w:firstLine="360"/>
        <w:rPr>
          <w:rFonts w:eastAsiaTheme="minorHAnsi"/>
        </w:rPr>
      </w:pPr>
    </w:p>
    <w:p w14:paraId="43FE2A9F" w14:textId="77777777" w:rsidR="00FE34FA" w:rsidRDefault="00FE34FA" w:rsidP="00850F7E">
      <w:pPr>
        <w:pStyle w:val="PargrafodaLista"/>
        <w:ind w:firstLine="360"/>
        <w:rPr>
          <w:rFonts w:eastAsiaTheme="minorHAnsi"/>
        </w:rPr>
      </w:pPr>
    </w:p>
    <w:p w14:paraId="451D8AFB" w14:textId="77777777" w:rsidR="00FE34FA" w:rsidRPr="00850F7E" w:rsidRDefault="00FE34FA" w:rsidP="00850F7E">
      <w:pPr>
        <w:pStyle w:val="PargrafodaLista"/>
        <w:ind w:firstLine="360"/>
        <w:rPr>
          <w:rFonts w:eastAsiaTheme="minorHAnsi"/>
        </w:rPr>
      </w:pPr>
    </w:p>
    <w:p w14:paraId="51442899" w14:textId="04A8547C" w:rsidR="00B06479" w:rsidRDefault="00A70406" w:rsidP="00B06479">
      <w:pPr>
        <w:pStyle w:val="Ttulo1"/>
        <w:numPr>
          <w:ilvl w:val="0"/>
          <w:numId w:val="22"/>
        </w:numPr>
      </w:pPr>
      <w:r>
        <w:t>Algoritmos</w:t>
      </w:r>
    </w:p>
    <w:p w14:paraId="2A52155A" w14:textId="3ECCA479" w:rsidR="00A70406" w:rsidRDefault="00A70406" w:rsidP="00A70406">
      <w:pPr>
        <w:pStyle w:val="Ttulo2"/>
        <w:numPr>
          <w:ilvl w:val="1"/>
          <w:numId w:val="22"/>
        </w:numPr>
      </w:pPr>
      <w:r>
        <w:t xml:space="preserve">Hill </w:t>
      </w:r>
      <w:proofErr w:type="spellStart"/>
      <w:proofErr w:type="gramStart"/>
      <w:r>
        <w:t>Clim</w:t>
      </w:r>
      <w:r w:rsidR="00FE34FA">
        <w:t>b</w:t>
      </w:r>
      <w:proofErr w:type="spellEnd"/>
      <w:r w:rsidR="00FE34FA">
        <w:t>(</w:t>
      </w:r>
      <w:proofErr w:type="gramEnd"/>
      <w:r w:rsidR="00FE34FA">
        <w:t>Anexo A)</w:t>
      </w:r>
    </w:p>
    <w:p w14:paraId="5200C208" w14:textId="33777F7A" w:rsidR="00794D6F" w:rsidRDefault="00794D6F">
      <w:r>
        <w:br w:type="page"/>
      </w:r>
    </w:p>
    <w:p w14:paraId="0A623B7F" w14:textId="77777777" w:rsidR="00A70406" w:rsidRPr="00A70406" w:rsidRDefault="00A70406" w:rsidP="00794D6F">
      <w:pPr>
        <w:ind w:left="360"/>
      </w:pPr>
    </w:p>
    <w:p w14:paraId="5BA0508D" w14:textId="4B6F4AEB" w:rsidR="00A70406" w:rsidRDefault="00A70406" w:rsidP="00A70406">
      <w:pPr>
        <w:pStyle w:val="Ttulo2"/>
        <w:numPr>
          <w:ilvl w:val="1"/>
          <w:numId w:val="22"/>
        </w:numPr>
      </w:pPr>
      <w:proofErr w:type="spellStart"/>
      <w:r>
        <w:t>Simulated</w:t>
      </w:r>
      <w:proofErr w:type="spellEnd"/>
      <w:r>
        <w:t xml:space="preserve"> </w:t>
      </w:r>
      <w:proofErr w:type="spellStart"/>
      <w:proofErr w:type="gramStart"/>
      <w:r>
        <w:t>Annealing</w:t>
      </w:r>
      <w:proofErr w:type="spellEnd"/>
      <w:r w:rsidR="00FE34FA">
        <w:t>(</w:t>
      </w:r>
      <w:proofErr w:type="gramEnd"/>
      <w:r w:rsidR="00FE34FA">
        <w:t>Anexo B)</w:t>
      </w:r>
    </w:p>
    <w:p w14:paraId="38C0B250" w14:textId="77777777" w:rsidR="00A70406" w:rsidRPr="00A70406" w:rsidRDefault="00A70406" w:rsidP="00A70406"/>
    <w:p w14:paraId="40594C2A" w14:textId="4C46976D" w:rsidR="00A70406" w:rsidRDefault="00A70406" w:rsidP="00A70406">
      <w:pPr>
        <w:pStyle w:val="Ttulo2"/>
        <w:numPr>
          <w:ilvl w:val="1"/>
          <w:numId w:val="22"/>
        </w:numPr>
      </w:pPr>
      <w:proofErr w:type="spellStart"/>
      <w:r>
        <w:t>Genetic</w:t>
      </w:r>
      <w:proofErr w:type="spellEnd"/>
      <w:r>
        <w:t xml:space="preserve"> </w:t>
      </w:r>
      <w:proofErr w:type="spellStart"/>
      <w:proofErr w:type="gramStart"/>
      <w:r>
        <w:t>Algorithm</w:t>
      </w:r>
      <w:proofErr w:type="spellEnd"/>
      <w:r w:rsidR="00FE34FA">
        <w:t>(</w:t>
      </w:r>
      <w:proofErr w:type="gramEnd"/>
      <w:r w:rsidR="00FE34FA">
        <w:t>Anexo C)</w:t>
      </w:r>
    </w:p>
    <w:p w14:paraId="5C27FDB6" w14:textId="27A2DD10" w:rsidR="00FE34FA" w:rsidRPr="00FE34FA" w:rsidRDefault="00FE34FA" w:rsidP="00FE34FA">
      <w:r>
        <w:br w:type="page"/>
      </w:r>
    </w:p>
    <w:p w14:paraId="1CC4C758" w14:textId="370AAA5E" w:rsidR="00B06479" w:rsidRDefault="00FE34FA" w:rsidP="00B06479">
      <w:pPr>
        <w:pStyle w:val="Ttulo1"/>
        <w:numPr>
          <w:ilvl w:val="0"/>
          <w:numId w:val="22"/>
        </w:numPr>
      </w:pPr>
      <w:r>
        <w:lastRenderedPageBreak/>
        <w:t>Conclusão</w:t>
      </w:r>
      <w:r w:rsidR="00B06479">
        <w:t xml:space="preserve"> </w:t>
      </w:r>
    </w:p>
    <w:p w14:paraId="0D4729DB" w14:textId="77777777" w:rsidR="00FE34FA" w:rsidRDefault="00FE34FA" w:rsidP="00FE34FA"/>
    <w:p w14:paraId="6EB995CD" w14:textId="3CCE593F" w:rsidR="00FE34FA" w:rsidRPr="00B06479" w:rsidRDefault="00FE34FA" w:rsidP="00FE34FA">
      <w:pPr>
        <w:pStyle w:val="Ttulo1"/>
        <w:numPr>
          <w:ilvl w:val="0"/>
          <w:numId w:val="22"/>
        </w:numPr>
      </w:pPr>
      <w:r>
        <w:t>Bibliografia</w:t>
      </w:r>
    </w:p>
    <w:p w14:paraId="2FEB3E16" w14:textId="4E322071" w:rsidR="00FE34FA" w:rsidRDefault="00FE34FA">
      <w:r>
        <w:br w:type="page"/>
      </w:r>
    </w:p>
    <w:p w14:paraId="741364EA" w14:textId="09876514" w:rsidR="00FE34FA" w:rsidRDefault="00FE34FA" w:rsidP="00FE34FA">
      <w:pPr>
        <w:pStyle w:val="Ttulo1"/>
      </w:pPr>
      <w:r>
        <w:lastRenderedPageBreak/>
        <w:t>Anexo A</w:t>
      </w:r>
    </w:p>
    <w:p w14:paraId="57806F34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 xml:space="preserve">function 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[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,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,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best_hc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] = </w:t>
      </w:r>
      <w:proofErr w:type="spellStart"/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HillClimb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(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f, x0,lower,upper,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max_iters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)</w:t>
      </w:r>
    </w:p>
    <w:p w14:paraId="7536F867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figure  </w:t>
      </w:r>
    </w:p>
    <w:p w14:paraId="58E47171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hold </w:t>
      </w:r>
      <w:proofErr w:type="gramStart"/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on</w:t>
      </w:r>
      <w:proofErr w:type="gramEnd"/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 xml:space="preserve"> </w:t>
      </w:r>
    </w:p>
    <w:p w14:paraId="4EE0D6C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title(</w:t>
      </w:r>
      <w:proofErr w:type="gramEnd"/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"HC run"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</w:t>
      </w:r>
    </w:p>
    <w:p w14:paraId="229CDBF3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</w:p>
    <w:p w14:paraId="76AEC793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x=0:10^-5: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1;</w:t>
      </w:r>
      <w:proofErr w:type="gramEnd"/>
    </w:p>
    <w:p w14:paraId="2A2B4B7D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fx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f(x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  <w:proofErr w:type="gramEnd"/>
    </w:p>
    <w:p w14:paraId="59FBC244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plot(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x,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fx</w:t>
      </w:r>
      <w:proofErr w:type="spellEnd"/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,</w:t>
      </w:r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'b'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</w:p>
    <w:p w14:paraId="2A588BF6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x0;</w:t>
      </w:r>
      <w:proofErr w:type="gramEnd"/>
    </w:p>
    <w:p w14:paraId="21FE2D5E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f(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  <w:proofErr w:type="gramEnd"/>
    </w:p>
    <w:p w14:paraId="2F1F3030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best_hc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[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];</w:t>
      </w:r>
      <w:proofErr w:type="gramEnd"/>
    </w:p>
    <w:p w14:paraId="5A886E63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plot(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best,f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,</w:t>
      </w:r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'*b'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</w:p>
    <w:p w14:paraId="3EFFBAB6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 xml:space="preserve">for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i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1:max_iters</w:t>
      </w:r>
    </w:p>
    <w:p w14:paraId="73AA9D6C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r = (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rand(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) - 0.5)*10^-2;</w:t>
      </w:r>
    </w:p>
    <w:p w14:paraId="7366391C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+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r;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</w:t>
      </w:r>
    </w:p>
    <w:p w14:paraId="33A9D132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 xml:space="preserve">while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&lt; lower ||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&gt; upper   </w:t>
      </w:r>
    </w:p>
    <w:p w14:paraId="14CB45E8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r = (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rand(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) - 0.5)*10^-2;</w:t>
      </w:r>
    </w:p>
    <w:p w14:paraId="5545877B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+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r;</w:t>
      </w:r>
      <w:proofErr w:type="gramEnd"/>
    </w:p>
    <w:p w14:paraId="676B6E58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>end</w:t>
      </w:r>
    </w:p>
    <w:p w14:paraId="1F751F0E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f(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  <w:proofErr w:type="gramEnd"/>
    </w:p>
    <w:p w14:paraId="6B3523F1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 xml:space="preserve">if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&gt;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f_best</w:t>
      </w:r>
      <w:proofErr w:type="spellEnd"/>
    </w:p>
    <w:p w14:paraId="70B0B5CE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463B9759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772A0061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plot(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best,f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,</w:t>
      </w:r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'*r'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</w:p>
    <w:p w14:paraId="215D7B48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>end</w:t>
      </w:r>
    </w:p>
    <w:p w14:paraId="1A4F3E51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best_hc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[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best_hc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,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f_best</w:t>
      </w:r>
      <w:proofErr w:type="spellEnd"/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];</w:t>
      </w:r>
      <w:proofErr w:type="gramEnd"/>
    </w:p>
    <w:p w14:paraId="6D167600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</w:t>
      </w:r>
    </w:p>
    <w:p w14:paraId="11B9D045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color w:val="0E00FF"/>
          <w:sz w:val="20"/>
          <w:lang w:eastAsia="pt-PT"/>
        </w:rPr>
        <w:t>end</w:t>
      </w:r>
      <w:proofErr w:type="spellEnd"/>
    </w:p>
    <w:p w14:paraId="20779AB2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r w:rsidRPr="00FE34FA">
        <w:rPr>
          <w:rFonts w:ascii="Consolas" w:eastAsia="Times New Roman" w:hAnsi="Consolas" w:cs="Times New Roman"/>
          <w:sz w:val="20"/>
          <w:lang w:eastAsia="pt-PT"/>
        </w:rPr>
        <w:t xml:space="preserve">    </w:t>
      </w:r>
    </w:p>
    <w:p w14:paraId="277657E9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proofErr w:type="spellStart"/>
      <w:r w:rsidRPr="00FE34FA">
        <w:rPr>
          <w:rFonts w:ascii="Consolas" w:eastAsia="Times New Roman" w:hAnsi="Consolas" w:cs="Times New Roman"/>
          <w:color w:val="0E00FF"/>
          <w:sz w:val="20"/>
          <w:lang w:eastAsia="pt-PT"/>
        </w:rPr>
        <w:t>end</w:t>
      </w:r>
      <w:proofErr w:type="spellEnd"/>
    </w:p>
    <w:p w14:paraId="4DC2DE8A" w14:textId="1316BB29" w:rsidR="00FE34FA" w:rsidRDefault="00FE34FA">
      <w:r>
        <w:br w:type="page"/>
      </w:r>
    </w:p>
    <w:p w14:paraId="6A16DBAC" w14:textId="574254D9" w:rsidR="00FE34FA" w:rsidRDefault="00FE34FA" w:rsidP="00FE34FA">
      <w:pPr>
        <w:pStyle w:val="Ttulo1"/>
      </w:pPr>
      <w:r>
        <w:lastRenderedPageBreak/>
        <w:t>Anexo B</w:t>
      </w:r>
    </w:p>
    <w:p w14:paraId="338B3779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 xml:space="preserve">function 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[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,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best,best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_sa,temp_sa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]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SimulatedAnnealing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(f, x0,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max_iters,lower,upper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,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initial_temperature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,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cooling_rate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)</w:t>
      </w:r>
    </w:p>
    <w:p w14:paraId="7EDBF7EB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figure  </w:t>
      </w:r>
    </w:p>
    <w:p w14:paraId="57C2DFD7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hold </w:t>
      </w:r>
      <w:proofErr w:type="gramStart"/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on</w:t>
      </w:r>
      <w:proofErr w:type="gramEnd"/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 xml:space="preserve"> </w:t>
      </w:r>
    </w:p>
    <w:p w14:paraId="6A12237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title(</w:t>
      </w:r>
      <w:proofErr w:type="gramEnd"/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"SA run"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</w:t>
      </w:r>
    </w:p>
    <w:p w14:paraId="54E8007F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x=0:10^-5: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1;</w:t>
      </w:r>
      <w:proofErr w:type="gramEnd"/>
    </w:p>
    <w:p w14:paraId="6367E7AB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fx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f(x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  <w:proofErr w:type="gramEnd"/>
    </w:p>
    <w:p w14:paraId="242F7BA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plot(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x,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fx</w:t>
      </w:r>
      <w:proofErr w:type="spellEnd"/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,</w:t>
      </w:r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'b'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</w:p>
    <w:p w14:paraId="4CA7FBD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it =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0;</w:t>
      </w:r>
      <w:proofErr w:type="gramEnd"/>
    </w:p>
    <w:p w14:paraId="6375C4E4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x0;</w:t>
      </w:r>
      <w:proofErr w:type="gramEnd"/>
    </w:p>
    <w:p w14:paraId="380F51D8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f(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  <w:proofErr w:type="gramEnd"/>
    </w:p>
    <w:p w14:paraId="3EC39E57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best_sa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719E4565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temp_sa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initial_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temperature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5FD93311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temperature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initial_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temperature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2A890B4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plot(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best,f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,</w:t>
      </w:r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'*r'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</w:p>
    <w:p w14:paraId="6682CFE0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</w:p>
    <w:p w14:paraId="436DB4D8" w14:textId="77777777" w:rsidR="00FE34FA" w:rsidRDefault="00FE34FA" w:rsidP="00FE34FA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lang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</w:t>
      </w:r>
      <w:r w:rsidRPr="00FE34FA">
        <w:rPr>
          <w:rFonts w:ascii="Consolas" w:eastAsia="Times New Roman" w:hAnsi="Consolas" w:cs="Times New Roman"/>
          <w:color w:val="008013"/>
          <w:sz w:val="20"/>
          <w:lang w:eastAsia="pt-PT"/>
        </w:rPr>
        <w:t>% Adiciona vetores para armazenar valores de temperatura e iterações</w:t>
      </w:r>
    </w:p>
    <w:p w14:paraId="400B72DA" w14:textId="57BFE99F" w:rsidR="00FE34FA" w:rsidRPr="00FE34FA" w:rsidRDefault="00F9047D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r>
        <w:rPr>
          <w:rFonts w:ascii="Consolas" w:eastAsia="Times New Roman" w:hAnsi="Consolas" w:cs="Times New Roman"/>
          <w:sz w:val="20"/>
          <w:lang w:eastAsia="pt-PT"/>
        </w:rPr>
        <w:t xml:space="preserve"> </w:t>
      </w:r>
    </w:p>
    <w:p w14:paraId="62BF8E98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temp_values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[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];</w:t>
      </w:r>
      <w:proofErr w:type="gramEnd"/>
    </w:p>
    <w:p w14:paraId="69CE4C09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iter_values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[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];</w:t>
      </w:r>
      <w:proofErr w:type="gramEnd"/>
    </w:p>
    <w:p w14:paraId="2A47E7E9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</w:t>
      </w:r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 xml:space="preserve">% </w:t>
      </w:r>
      <w:proofErr w:type="spell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prob_values</w:t>
      </w:r>
      <w:proofErr w:type="spell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 xml:space="preserve"> = [</w:t>
      </w:r>
      <w:proofErr w:type="gram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];</w:t>
      </w:r>
      <w:proofErr w:type="gramEnd"/>
    </w:p>
    <w:p w14:paraId="2398AC0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</w:t>
      </w:r>
    </w:p>
    <w:p w14:paraId="330CBFAB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</w:t>
      </w:r>
    </w:p>
    <w:p w14:paraId="0B21DA44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</w:t>
      </w:r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%</w:t>
      </w:r>
      <w:proofErr w:type="spell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ciclo</w:t>
      </w:r>
      <w:proofErr w:type="spell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 xml:space="preserve"> </w:t>
      </w:r>
      <w:proofErr w:type="spell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repetido</w:t>
      </w:r>
      <w:proofErr w:type="spell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 xml:space="preserve"> 5 </w:t>
      </w:r>
      <w:proofErr w:type="spell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vezes</w:t>
      </w:r>
      <w:proofErr w:type="spellEnd"/>
    </w:p>
    <w:p w14:paraId="2CBF1FB2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 xml:space="preserve">while 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it &lt;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max_iters</w:t>
      </w:r>
      <w:proofErr w:type="spellEnd"/>
    </w:p>
    <w:p w14:paraId="3B2FC3F6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r = (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rand(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) - 0.5)/20;</w:t>
      </w:r>
    </w:p>
    <w:p w14:paraId="327D751B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+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r;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</w:t>
      </w:r>
    </w:p>
    <w:p w14:paraId="12026441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 xml:space="preserve">while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&lt; lower ||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&gt; upper   </w:t>
      </w:r>
    </w:p>
    <w:p w14:paraId="00CCC41E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    r = (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rand(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) - 0.5)/20;</w:t>
      </w:r>
    </w:p>
    <w:p w14:paraId="4A8C76B5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+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r;</w:t>
      </w:r>
      <w:proofErr w:type="gramEnd"/>
    </w:p>
    <w:p w14:paraId="09B2E65C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>end</w:t>
      </w:r>
    </w:p>
    <w:p w14:paraId="2F3C05E1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f(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x_new</w:t>
      </w:r>
      <w:proofErr w:type="spellEnd"/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  <w:proofErr w:type="gramEnd"/>
    </w:p>
    <w:p w14:paraId="2CBA53E5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delta_f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-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033132C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probability =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exp(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-abs(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delta_f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)/ temperature);</w:t>
      </w:r>
    </w:p>
    <w:p w14:paraId="11762483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 xml:space="preserve">if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delta_f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&gt; 0</w:t>
      </w:r>
    </w:p>
    <w:p w14:paraId="7C6360BF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0B838836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500D26CE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>else</w:t>
      </w:r>
    </w:p>
    <w:p w14:paraId="2396869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</w:t>
      </w:r>
    </w:p>
    <w:p w14:paraId="60B68CA6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 xml:space="preserve">if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rand(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) &lt; probability</w:t>
      </w:r>
    </w:p>
    <w:p w14:paraId="563E99D0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3A9FB4C7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f_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new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1BE70592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  <w:r w:rsidRPr="00FE34FA">
        <w:rPr>
          <w:rFonts w:ascii="Consolas" w:eastAsia="Times New Roman" w:hAnsi="Consolas" w:cs="Times New Roman"/>
          <w:color w:val="0E00FF"/>
          <w:sz w:val="20"/>
          <w:lang w:val="en-GB" w:eastAsia="pt-PT"/>
        </w:rPr>
        <w:t>end</w:t>
      </w:r>
    </w:p>
    <w:p w14:paraId="08CD6C43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</w:t>
      </w:r>
      <w:proofErr w:type="gram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 xml:space="preserve">%  </w:t>
      </w:r>
      <w:proofErr w:type="spell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prob</w:t>
      </w:r>
      <w:proofErr w:type="gram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_values</w:t>
      </w:r>
      <w:proofErr w:type="spell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 xml:space="preserve"> =[</w:t>
      </w:r>
      <w:proofErr w:type="spell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prob_values,probability</w:t>
      </w:r>
      <w:proofErr w:type="spell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]</w:t>
      </w:r>
    </w:p>
    <w:p w14:paraId="4BBEFEFC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color w:val="0E00FF"/>
          <w:sz w:val="20"/>
          <w:lang w:eastAsia="pt-PT"/>
        </w:rPr>
        <w:t>end</w:t>
      </w:r>
      <w:proofErr w:type="spellEnd"/>
    </w:p>
    <w:p w14:paraId="7948EFAC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r w:rsidRPr="00FE34FA">
        <w:rPr>
          <w:rFonts w:ascii="Consolas" w:eastAsia="Times New Roman" w:hAnsi="Consolas" w:cs="Times New Roman"/>
          <w:sz w:val="20"/>
          <w:lang w:eastAsia="pt-PT"/>
        </w:rPr>
        <w:t xml:space="preserve">        </w:t>
      </w:r>
    </w:p>
    <w:p w14:paraId="7E1F896C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eastAsia="pt-PT"/>
        </w:rPr>
        <w:t xml:space="preserve">        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temperature = temperature *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cooling_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rate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;</w:t>
      </w:r>
      <w:proofErr w:type="gramEnd"/>
    </w:p>
    <w:p w14:paraId="1AE802D3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plot(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best,f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,</w:t>
      </w:r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'*r'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</w:p>
    <w:p w14:paraId="51C1259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it = it +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1 ;</w:t>
      </w:r>
      <w:proofErr w:type="gramEnd"/>
    </w:p>
    <w:p w14:paraId="79CC73B0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best_sa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[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best_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sa,f</w:t>
      </w:r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_best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];</w:t>
      </w:r>
    </w:p>
    <w:p w14:paraId="337F129C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lastRenderedPageBreak/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eastAsia="pt-PT"/>
        </w:rPr>
        <w:t>temp_sa</w:t>
      </w:r>
      <w:proofErr w:type="spellEnd"/>
      <w:r w:rsidRPr="00FE34FA">
        <w:rPr>
          <w:rFonts w:ascii="Consolas" w:eastAsia="Times New Roman" w:hAnsi="Consolas" w:cs="Times New Roman"/>
          <w:sz w:val="20"/>
          <w:lang w:eastAsia="pt-PT"/>
        </w:rPr>
        <w:t xml:space="preserve"> = [</w:t>
      </w:r>
      <w:proofErr w:type="spellStart"/>
      <w:r w:rsidRPr="00FE34FA">
        <w:rPr>
          <w:rFonts w:ascii="Consolas" w:eastAsia="Times New Roman" w:hAnsi="Consolas" w:cs="Times New Roman"/>
          <w:sz w:val="20"/>
          <w:lang w:eastAsia="pt-PT"/>
        </w:rPr>
        <w:t>temp_sa</w:t>
      </w:r>
      <w:proofErr w:type="spellEnd"/>
      <w:r w:rsidRPr="00FE34FA">
        <w:rPr>
          <w:rFonts w:ascii="Consolas" w:eastAsia="Times New Roman" w:hAnsi="Consolas" w:cs="Times New Roman"/>
          <w:sz w:val="20"/>
          <w:lang w:eastAsia="pt-PT"/>
        </w:rPr>
        <w:t xml:space="preserve">, </w:t>
      </w:r>
      <w:proofErr w:type="spellStart"/>
      <w:r w:rsidRPr="00FE34FA">
        <w:rPr>
          <w:rFonts w:ascii="Consolas" w:eastAsia="Times New Roman" w:hAnsi="Consolas" w:cs="Times New Roman"/>
          <w:sz w:val="20"/>
          <w:lang w:eastAsia="pt-PT"/>
        </w:rPr>
        <w:t>temperature</w:t>
      </w:r>
      <w:proofErr w:type="spellEnd"/>
      <w:r w:rsidRPr="00FE34FA">
        <w:rPr>
          <w:rFonts w:ascii="Consolas" w:eastAsia="Times New Roman" w:hAnsi="Consolas" w:cs="Times New Roman"/>
          <w:sz w:val="20"/>
          <w:lang w:eastAsia="pt-PT"/>
        </w:rPr>
        <w:t>];</w:t>
      </w:r>
    </w:p>
    <w:p w14:paraId="2CF9C543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r w:rsidRPr="00FE34FA">
        <w:rPr>
          <w:rFonts w:ascii="Consolas" w:eastAsia="Times New Roman" w:hAnsi="Consolas" w:cs="Times New Roman"/>
          <w:color w:val="008013"/>
          <w:sz w:val="20"/>
          <w:lang w:eastAsia="pt-PT"/>
        </w:rPr>
        <w:t>% Armazena valores de temperatura e iterações</w:t>
      </w:r>
    </w:p>
    <w:p w14:paraId="051165F9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temp_values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[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temp_values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, temperature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];</w:t>
      </w:r>
      <w:proofErr w:type="gramEnd"/>
    </w:p>
    <w:p w14:paraId="0781B1A4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iter_values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= [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iter_values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, it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];</w:t>
      </w:r>
      <w:proofErr w:type="gramEnd"/>
    </w:p>
    <w:p w14:paraId="15888C30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</w:t>
      </w:r>
    </w:p>
    <w:p w14:paraId="3276DC57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        </w:t>
      </w:r>
    </w:p>
    <w:p w14:paraId="14EFB359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spellStart"/>
      <w:r w:rsidRPr="00FE34FA">
        <w:rPr>
          <w:rFonts w:ascii="Consolas" w:eastAsia="Times New Roman" w:hAnsi="Consolas" w:cs="Times New Roman"/>
          <w:color w:val="0E00FF"/>
          <w:sz w:val="20"/>
          <w:lang w:eastAsia="pt-PT"/>
        </w:rPr>
        <w:t>end</w:t>
      </w:r>
      <w:proofErr w:type="spellEnd"/>
    </w:p>
    <w:p w14:paraId="4AC02A95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r w:rsidRPr="00FE34FA">
        <w:rPr>
          <w:rFonts w:ascii="Consolas" w:eastAsia="Times New Roman" w:hAnsi="Consolas" w:cs="Times New Roman"/>
          <w:sz w:val="20"/>
          <w:lang w:eastAsia="pt-PT"/>
        </w:rPr>
        <w:t xml:space="preserve">     </w:t>
      </w:r>
      <w:r w:rsidRPr="00FE34FA">
        <w:rPr>
          <w:rFonts w:ascii="Consolas" w:eastAsia="Times New Roman" w:hAnsi="Consolas" w:cs="Times New Roman"/>
          <w:color w:val="008013"/>
          <w:sz w:val="20"/>
          <w:lang w:eastAsia="pt-PT"/>
        </w:rPr>
        <w:t>% Gráfico da temperatura em função das iterações</w:t>
      </w:r>
    </w:p>
    <w:p w14:paraId="492E7A62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eastAsia="pt-PT"/>
        </w:rPr>
        <w:t xml:space="preserve">    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figure</w:t>
      </w:r>
    </w:p>
    <w:p w14:paraId="1719DCCB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plot(</w:t>
      </w:r>
      <w:proofErr w:type="spellStart"/>
      <w:proofErr w:type="gram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iter_values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,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temp_values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, </w:t>
      </w:r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'g'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</w:p>
    <w:p w14:paraId="56380D65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title(</w:t>
      </w:r>
      <w:proofErr w:type="gramEnd"/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'Temperature vs Iterations'</w:t>
      </w:r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</w:p>
    <w:p w14:paraId="3F66B7A1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xlabel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(</w:t>
      </w:r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'Iterations'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  <w:proofErr w:type="gramEnd"/>
    </w:p>
    <w:p w14:paraId="629F7075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</w:t>
      </w:r>
      <w:proofErr w:type="spell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ylabel</w:t>
      </w:r>
      <w:proofErr w:type="spellEnd"/>
      <w:r w:rsidRPr="00FE34FA">
        <w:rPr>
          <w:rFonts w:ascii="Consolas" w:eastAsia="Times New Roman" w:hAnsi="Consolas" w:cs="Times New Roman"/>
          <w:sz w:val="20"/>
          <w:lang w:val="en-GB" w:eastAsia="pt-PT"/>
        </w:rPr>
        <w:t>(</w:t>
      </w:r>
      <w:r w:rsidRPr="00FE34FA">
        <w:rPr>
          <w:rFonts w:ascii="Consolas" w:eastAsia="Times New Roman" w:hAnsi="Consolas" w:cs="Times New Roman"/>
          <w:color w:val="A709F5"/>
          <w:sz w:val="20"/>
          <w:lang w:val="en-GB" w:eastAsia="pt-PT"/>
        </w:rPr>
        <w:t>'Temperature'</w:t>
      </w:r>
      <w:proofErr w:type="gramStart"/>
      <w:r w:rsidRPr="00FE34FA">
        <w:rPr>
          <w:rFonts w:ascii="Consolas" w:eastAsia="Times New Roman" w:hAnsi="Consolas" w:cs="Times New Roman"/>
          <w:sz w:val="20"/>
          <w:lang w:val="en-GB" w:eastAsia="pt-PT"/>
        </w:rPr>
        <w:t>);</w:t>
      </w:r>
      <w:proofErr w:type="gramEnd"/>
    </w:p>
    <w:p w14:paraId="19AA1199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 xml:space="preserve">%figure </w:t>
      </w:r>
    </w:p>
    <w:p w14:paraId="2C71CCEF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%plot(</w:t>
      </w:r>
      <w:proofErr w:type="spell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iter_</w:t>
      </w:r>
      <w:proofErr w:type="gram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values,prob</w:t>
      </w:r>
      <w:proofErr w:type="gram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_values</w:t>
      </w:r>
      <w:proofErr w:type="spell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);</w:t>
      </w:r>
    </w:p>
    <w:p w14:paraId="24CFC910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 xml:space="preserve">%figure </w:t>
      </w:r>
    </w:p>
    <w:p w14:paraId="5261354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  <w:r w:rsidRPr="00FE34FA">
        <w:rPr>
          <w:rFonts w:ascii="Consolas" w:eastAsia="Times New Roman" w:hAnsi="Consolas" w:cs="Times New Roman"/>
          <w:sz w:val="20"/>
          <w:lang w:val="en-GB" w:eastAsia="pt-PT"/>
        </w:rPr>
        <w:t xml:space="preserve">    </w:t>
      </w:r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%plot(</w:t>
      </w:r>
      <w:proofErr w:type="spell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iter_</w:t>
      </w:r>
      <w:proofErr w:type="gramStart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values,x</w:t>
      </w:r>
      <w:proofErr w:type="gram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_best</w:t>
      </w:r>
      <w:proofErr w:type="spellEnd"/>
      <w:r w:rsidRPr="00FE34FA">
        <w:rPr>
          <w:rFonts w:ascii="Consolas" w:eastAsia="Times New Roman" w:hAnsi="Consolas" w:cs="Times New Roman"/>
          <w:color w:val="008013"/>
          <w:sz w:val="20"/>
          <w:lang w:val="en-GB" w:eastAsia="pt-PT"/>
        </w:rPr>
        <w:t>);</w:t>
      </w:r>
    </w:p>
    <w:p w14:paraId="764646D9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val="en-GB" w:eastAsia="pt-PT"/>
        </w:rPr>
      </w:pPr>
    </w:p>
    <w:p w14:paraId="0118F36A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  <w:proofErr w:type="spellStart"/>
      <w:r w:rsidRPr="00FE34FA">
        <w:rPr>
          <w:rFonts w:ascii="Consolas" w:eastAsia="Times New Roman" w:hAnsi="Consolas" w:cs="Times New Roman"/>
          <w:color w:val="0E00FF"/>
          <w:sz w:val="20"/>
          <w:lang w:eastAsia="pt-PT"/>
        </w:rPr>
        <w:t>end</w:t>
      </w:r>
      <w:proofErr w:type="spellEnd"/>
    </w:p>
    <w:p w14:paraId="353ED14C" w14:textId="77777777" w:rsidR="00FE34FA" w:rsidRPr="00FE34FA" w:rsidRDefault="00FE34FA" w:rsidP="00FE34FA">
      <w:pPr>
        <w:spacing w:after="0" w:line="240" w:lineRule="auto"/>
        <w:rPr>
          <w:rFonts w:ascii="Consolas" w:eastAsia="Times New Roman" w:hAnsi="Consolas" w:cs="Times New Roman"/>
          <w:sz w:val="20"/>
          <w:lang w:eastAsia="pt-PT"/>
        </w:rPr>
      </w:pPr>
    </w:p>
    <w:p w14:paraId="5F34A091" w14:textId="6A8CF77E" w:rsidR="00FE34FA" w:rsidRDefault="00FE34FA">
      <w:r>
        <w:br w:type="page"/>
      </w:r>
    </w:p>
    <w:p w14:paraId="3CFF7C9B" w14:textId="1FCAF551" w:rsidR="00FE34FA" w:rsidRPr="00FE34FA" w:rsidRDefault="00FE34FA" w:rsidP="00FE34FA">
      <w:pPr>
        <w:pStyle w:val="Ttulo1"/>
      </w:pPr>
      <w:r>
        <w:lastRenderedPageBreak/>
        <w:t>Anexo C</w:t>
      </w:r>
    </w:p>
    <w:sectPr w:rsidR="00FE34FA" w:rsidRPr="00FE34FA">
      <w:headerReference w:type="even" r:id="rId14"/>
      <w:footerReference w:type="even" r:id="rId15"/>
      <w:footerReference w:type="default" r:id="rId16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88AD" w14:textId="77777777" w:rsidR="00AF3B29" w:rsidRDefault="00AF3B29">
      <w:r>
        <w:separator/>
      </w:r>
    </w:p>
    <w:p w14:paraId="4E623A13" w14:textId="77777777" w:rsidR="00AF3B29" w:rsidRDefault="00AF3B29"/>
    <w:p w14:paraId="295AD3F4" w14:textId="77777777" w:rsidR="00AF3B29" w:rsidRDefault="00AF3B29"/>
    <w:p w14:paraId="1C820472" w14:textId="77777777" w:rsidR="00AF3B29" w:rsidRDefault="00AF3B29"/>
    <w:p w14:paraId="42F143DC" w14:textId="77777777" w:rsidR="00AF3B29" w:rsidRDefault="00AF3B29"/>
  </w:endnote>
  <w:endnote w:type="continuationSeparator" w:id="0">
    <w:p w14:paraId="70E227B8" w14:textId="77777777" w:rsidR="00AF3B29" w:rsidRDefault="00AF3B29">
      <w:r>
        <w:continuationSeparator/>
      </w:r>
    </w:p>
    <w:p w14:paraId="2F1AAEE9" w14:textId="77777777" w:rsidR="00AF3B29" w:rsidRDefault="00AF3B29"/>
    <w:p w14:paraId="2DB4FE3B" w14:textId="77777777" w:rsidR="00AF3B29" w:rsidRDefault="00AF3B29"/>
    <w:p w14:paraId="1389F241" w14:textId="77777777" w:rsidR="00AF3B29" w:rsidRDefault="00AF3B29"/>
    <w:p w14:paraId="2E1F72C5" w14:textId="77777777" w:rsidR="00AF3B29" w:rsidRDefault="00AF3B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D1E1" w14:textId="77777777" w:rsidR="004A35E0" w:rsidRDefault="004A35E0">
    <w:pPr>
      <w:jc w:val="right"/>
    </w:pPr>
  </w:p>
  <w:p w14:paraId="6ED38338" w14:textId="77777777"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435DFD6B" w14:textId="6138B27B" w:rsidR="004A35E0" w:rsidRDefault="00234E79">
    <w:pPr>
      <w:jc w:val="right"/>
    </w:pPr>
    <w:r>
      <w:rPr>
        <w:noProof/>
      </w:rPr>
      <mc:AlternateContent>
        <mc:Choice Requires="wpg">
          <w:drawing>
            <wp:inline distT="0" distB="0" distL="0" distR="0" wp14:anchorId="698EDE8C" wp14:editId="0D4312E6">
              <wp:extent cx="2327910" cy="45085"/>
              <wp:effectExtent l="5715" t="11430" r="9525" b="10160"/>
              <wp:docPr id="1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8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>
          <w:pict>
            <v:group w14:anchorId="0FCCB77D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14:paraId="07CFD84D" w14:textId="77777777" w:rsidR="004A35E0" w:rsidRDefault="004A35E0">
    <w:pPr>
      <w:pStyle w:val="SemEspaamen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5A67" w14:textId="77777777" w:rsidR="004A35E0" w:rsidRDefault="004A35E0">
    <w:pPr>
      <w:jc w:val="right"/>
    </w:pPr>
  </w:p>
  <w:p w14:paraId="6D790838" w14:textId="77777777"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573D2E46" w14:textId="77A9585A" w:rsidR="004A35E0" w:rsidRDefault="00234E79">
    <w:pPr>
      <w:jc w:val="right"/>
    </w:pPr>
    <w:r>
      <w:rPr>
        <w:noProof/>
      </w:rPr>
      <mc:AlternateContent>
        <mc:Choice Requires="wpg">
          <w:drawing>
            <wp:inline distT="0" distB="0" distL="0" distR="0" wp14:anchorId="7B631B05" wp14:editId="38D2523A">
              <wp:extent cx="2327910" cy="45085"/>
              <wp:effectExtent l="5715" t="11430" r="9525" b="10160"/>
              <wp:docPr id="10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1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>
          <w:pict>
            <v:group w14:anchorId="44537D19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" strokecolor="#438086 [3205]" strokeweight=".25pt"/>
              <w10:anchorlock/>
            </v:group>
          </w:pict>
        </mc:Fallback>
      </mc:AlternateContent>
    </w:r>
  </w:p>
  <w:p w14:paraId="61251CDA" w14:textId="77777777" w:rsidR="004A35E0" w:rsidRDefault="004A35E0">
    <w:pPr>
      <w:pStyle w:val="SemEspaamen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2317" w14:textId="77777777" w:rsidR="00AF3B29" w:rsidRDefault="00AF3B29">
      <w:r>
        <w:separator/>
      </w:r>
    </w:p>
    <w:p w14:paraId="5AA70ECF" w14:textId="77777777" w:rsidR="00AF3B29" w:rsidRDefault="00AF3B29"/>
    <w:p w14:paraId="55EFF2CA" w14:textId="77777777" w:rsidR="00AF3B29" w:rsidRDefault="00AF3B29"/>
    <w:p w14:paraId="7142162F" w14:textId="77777777" w:rsidR="00AF3B29" w:rsidRDefault="00AF3B29"/>
    <w:p w14:paraId="0F59EB02" w14:textId="77777777" w:rsidR="00AF3B29" w:rsidRDefault="00AF3B29"/>
  </w:footnote>
  <w:footnote w:type="continuationSeparator" w:id="0">
    <w:p w14:paraId="243C04AA" w14:textId="77777777" w:rsidR="00AF3B29" w:rsidRDefault="00AF3B29">
      <w:r>
        <w:continuationSeparator/>
      </w:r>
    </w:p>
    <w:p w14:paraId="2D8BB9F6" w14:textId="77777777" w:rsidR="00AF3B29" w:rsidRDefault="00AF3B29"/>
    <w:p w14:paraId="6469E1CA" w14:textId="77777777" w:rsidR="00AF3B29" w:rsidRDefault="00AF3B29"/>
    <w:p w14:paraId="4D07F0E7" w14:textId="77777777" w:rsidR="00AF3B29" w:rsidRDefault="00AF3B29"/>
    <w:p w14:paraId="44B1A4AF" w14:textId="77777777" w:rsidR="00AF3B29" w:rsidRDefault="00AF3B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815A" w14:textId="064EF5D4" w:rsidR="004A35E0" w:rsidRDefault="004A35E0">
    <w:pPr>
      <w:pStyle w:val="Cabealho"/>
      <w:pBdr>
        <w:bottom w:val="single" w:sz="4" w:space="0" w:color="auto"/>
      </w:pBdr>
    </w:pPr>
  </w:p>
  <w:p w14:paraId="07DF4452" w14:textId="77777777" w:rsidR="004A35E0" w:rsidRDefault="004A35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4AE"/>
    <w:multiLevelType w:val="multilevel"/>
    <w:tmpl w:val="2438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" w15:restartNumberingAfterBreak="0">
    <w:nsid w:val="1D4B7720"/>
    <w:multiLevelType w:val="hybridMultilevel"/>
    <w:tmpl w:val="7B6C85D6"/>
    <w:lvl w:ilvl="0" w:tplc="63E02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1697"/>
    <w:multiLevelType w:val="hybridMultilevel"/>
    <w:tmpl w:val="AA109382"/>
    <w:lvl w:ilvl="0" w:tplc="A90E053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BF87AA2"/>
    <w:multiLevelType w:val="hybridMultilevel"/>
    <w:tmpl w:val="E466A04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BD65B8"/>
    <w:multiLevelType w:val="hybridMultilevel"/>
    <w:tmpl w:val="41BC50CE"/>
    <w:lvl w:ilvl="0" w:tplc="BDE813B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50E27E9"/>
    <w:multiLevelType w:val="hybridMultilevel"/>
    <w:tmpl w:val="8FBEEB9C"/>
    <w:lvl w:ilvl="0" w:tplc="E78469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76C51"/>
    <w:multiLevelType w:val="hybridMultilevel"/>
    <w:tmpl w:val="4B60364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142D5D"/>
    <w:multiLevelType w:val="hybridMultilevel"/>
    <w:tmpl w:val="1E5876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0758F"/>
    <w:multiLevelType w:val="hybridMultilevel"/>
    <w:tmpl w:val="5BE27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924D9"/>
    <w:multiLevelType w:val="multilevel"/>
    <w:tmpl w:val="F04E7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D9C46A3"/>
    <w:multiLevelType w:val="multilevel"/>
    <w:tmpl w:val="33B056D0"/>
    <w:styleLink w:val="ListacomMarcasUrbana"/>
    <w:lvl w:ilvl="0">
      <w:start w:val="1"/>
      <w:numFmt w:val="bullet"/>
      <w:pStyle w:val="Marc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Marc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4327635D"/>
    <w:multiLevelType w:val="multilevel"/>
    <w:tmpl w:val="F04E7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7B11CF9"/>
    <w:multiLevelType w:val="hybridMultilevel"/>
    <w:tmpl w:val="6DAAA7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D691D"/>
    <w:multiLevelType w:val="hybridMultilevel"/>
    <w:tmpl w:val="75E0AFF4"/>
    <w:lvl w:ilvl="0" w:tplc="75B8999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803E8"/>
    <w:multiLevelType w:val="hybridMultilevel"/>
    <w:tmpl w:val="C5D2977E"/>
    <w:lvl w:ilvl="0" w:tplc="FCC6BB7A">
      <w:start w:val="3"/>
      <w:numFmt w:val="lowerLetter"/>
      <w:lvlText w:val="%1."/>
      <w:lvlJc w:val="left"/>
      <w:pPr>
        <w:tabs>
          <w:tab w:val="num" w:pos="1210"/>
        </w:tabs>
        <w:ind w:left="1210" w:hanging="360"/>
      </w:pPr>
    </w:lvl>
    <w:lvl w:ilvl="1" w:tplc="BC56BF38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plc="621EA526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plc="38BE1CBA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824ACC92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plc="AD203EB8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plc="828A6FCA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1F6E1B90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plc="A978CA3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6" w15:restartNumberingAfterBreak="0">
    <w:nsid w:val="59027265"/>
    <w:multiLevelType w:val="multilevel"/>
    <w:tmpl w:val="9CD8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A96C21"/>
    <w:multiLevelType w:val="hybridMultilevel"/>
    <w:tmpl w:val="1576BBFA"/>
    <w:lvl w:ilvl="0" w:tplc="3B1AA3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135F2"/>
    <w:multiLevelType w:val="multilevel"/>
    <w:tmpl w:val="F04E7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C5D1FA3"/>
    <w:multiLevelType w:val="hybridMultilevel"/>
    <w:tmpl w:val="B31EF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97530"/>
    <w:multiLevelType w:val="hybridMultilevel"/>
    <w:tmpl w:val="F6FE3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E7302"/>
    <w:multiLevelType w:val="hybridMultilevel"/>
    <w:tmpl w:val="11264C04"/>
    <w:lvl w:ilvl="0" w:tplc="7C0E8F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9" w:hanging="360"/>
      </w:pPr>
    </w:lvl>
    <w:lvl w:ilvl="2" w:tplc="0816001B" w:tentative="1">
      <w:start w:val="1"/>
      <w:numFmt w:val="lowerRoman"/>
      <w:lvlText w:val="%3."/>
      <w:lvlJc w:val="right"/>
      <w:pPr>
        <w:ind w:left="3229" w:hanging="180"/>
      </w:pPr>
    </w:lvl>
    <w:lvl w:ilvl="3" w:tplc="0816000F" w:tentative="1">
      <w:start w:val="1"/>
      <w:numFmt w:val="decimal"/>
      <w:lvlText w:val="%4."/>
      <w:lvlJc w:val="left"/>
      <w:pPr>
        <w:ind w:left="3949" w:hanging="360"/>
      </w:pPr>
    </w:lvl>
    <w:lvl w:ilvl="4" w:tplc="08160019" w:tentative="1">
      <w:start w:val="1"/>
      <w:numFmt w:val="lowerLetter"/>
      <w:lvlText w:val="%5."/>
      <w:lvlJc w:val="left"/>
      <w:pPr>
        <w:ind w:left="4669" w:hanging="360"/>
      </w:pPr>
    </w:lvl>
    <w:lvl w:ilvl="5" w:tplc="0816001B" w:tentative="1">
      <w:start w:val="1"/>
      <w:numFmt w:val="lowerRoman"/>
      <w:lvlText w:val="%6."/>
      <w:lvlJc w:val="right"/>
      <w:pPr>
        <w:ind w:left="5389" w:hanging="180"/>
      </w:pPr>
    </w:lvl>
    <w:lvl w:ilvl="6" w:tplc="0816000F" w:tentative="1">
      <w:start w:val="1"/>
      <w:numFmt w:val="decimal"/>
      <w:lvlText w:val="%7."/>
      <w:lvlJc w:val="left"/>
      <w:pPr>
        <w:ind w:left="6109" w:hanging="360"/>
      </w:pPr>
    </w:lvl>
    <w:lvl w:ilvl="7" w:tplc="08160019" w:tentative="1">
      <w:start w:val="1"/>
      <w:numFmt w:val="lowerLetter"/>
      <w:lvlText w:val="%8."/>
      <w:lvlJc w:val="left"/>
      <w:pPr>
        <w:ind w:left="6829" w:hanging="360"/>
      </w:pPr>
    </w:lvl>
    <w:lvl w:ilvl="8" w:tplc="08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70082272"/>
    <w:multiLevelType w:val="multilevel"/>
    <w:tmpl w:val="6368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0B08DD"/>
    <w:multiLevelType w:val="hybridMultilevel"/>
    <w:tmpl w:val="4C92F578"/>
    <w:lvl w:ilvl="0" w:tplc="6A9E92C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6A90599"/>
    <w:multiLevelType w:val="hybridMultilevel"/>
    <w:tmpl w:val="8A0ECF70"/>
    <w:lvl w:ilvl="0" w:tplc="D346B7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B568B"/>
    <w:multiLevelType w:val="hybridMultilevel"/>
    <w:tmpl w:val="BD96DCD2"/>
    <w:lvl w:ilvl="0" w:tplc="238C0382">
      <w:start w:val="2"/>
      <w:numFmt w:val="lowerLetter"/>
      <w:lvlText w:val="%1."/>
      <w:lvlJc w:val="left"/>
      <w:pPr>
        <w:tabs>
          <w:tab w:val="num" w:pos="1210"/>
        </w:tabs>
        <w:ind w:left="1210" w:hanging="360"/>
      </w:pPr>
    </w:lvl>
    <w:lvl w:ilvl="1" w:tplc="0EE236F4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plc="8A206020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plc="2EFE3742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40C6394A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plc="3970CCE6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plc="07A830D0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E3FE369E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plc="D3FE6336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26" w15:restartNumberingAfterBreak="0">
    <w:nsid w:val="784378F4"/>
    <w:multiLevelType w:val="hybridMultilevel"/>
    <w:tmpl w:val="C4184C9A"/>
    <w:lvl w:ilvl="0" w:tplc="D4507B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87663"/>
    <w:multiLevelType w:val="hybridMultilevel"/>
    <w:tmpl w:val="005894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797588">
    <w:abstractNumId w:val="11"/>
  </w:num>
  <w:num w:numId="2" w16cid:durableId="45960509">
    <w:abstractNumId w:val="1"/>
  </w:num>
  <w:num w:numId="3" w16cid:durableId="272054277">
    <w:abstractNumId w:val="11"/>
  </w:num>
  <w:num w:numId="4" w16cid:durableId="1958293681">
    <w:abstractNumId w:val="27"/>
  </w:num>
  <w:num w:numId="5" w16cid:durableId="774446395">
    <w:abstractNumId w:val="16"/>
  </w:num>
  <w:num w:numId="6" w16cid:durableId="598485803">
    <w:abstractNumId w:val="25"/>
  </w:num>
  <w:num w:numId="7" w16cid:durableId="476460755">
    <w:abstractNumId w:val="15"/>
  </w:num>
  <w:num w:numId="8" w16cid:durableId="1046031888">
    <w:abstractNumId w:val="24"/>
  </w:num>
  <w:num w:numId="9" w16cid:durableId="791826775">
    <w:abstractNumId w:val="26"/>
  </w:num>
  <w:num w:numId="10" w16cid:durableId="907766106">
    <w:abstractNumId w:val="14"/>
  </w:num>
  <w:num w:numId="11" w16cid:durableId="1272124531">
    <w:abstractNumId w:val="6"/>
  </w:num>
  <w:num w:numId="12" w16cid:durableId="465976624">
    <w:abstractNumId w:val="3"/>
  </w:num>
  <w:num w:numId="13" w16cid:durableId="1879734493">
    <w:abstractNumId w:val="5"/>
  </w:num>
  <w:num w:numId="14" w16cid:durableId="579674528">
    <w:abstractNumId w:val="23"/>
  </w:num>
  <w:num w:numId="15" w16cid:durableId="905263993">
    <w:abstractNumId w:val="19"/>
  </w:num>
  <w:num w:numId="16" w16cid:durableId="1298337614">
    <w:abstractNumId w:val="20"/>
  </w:num>
  <w:num w:numId="17" w16cid:durableId="1574659256">
    <w:abstractNumId w:val="9"/>
  </w:num>
  <w:num w:numId="18" w16cid:durableId="428544448">
    <w:abstractNumId w:val="22"/>
  </w:num>
  <w:num w:numId="19" w16cid:durableId="1647317804">
    <w:abstractNumId w:val="0"/>
  </w:num>
  <w:num w:numId="20" w16cid:durableId="733967619">
    <w:abstractNumId w:val="13"/>
  </w:num>
  <w:num w:numId="21" w16cid:durableId="1756322085">
    <w:abstractNumId w:val="4"/>
  </w:num>
  <w:num w:numId="22" w16cid:durableId="340084439">
    <w:abstractNumId w:val="12"/>
  </w:num>
  <w:num w:numId="23" w16cid:durableId="273488962">
    <w:abstractNumId w:val="7"/>
  </w:num>
  <w:num w:numId="24" w16cid:durableId="929582286">
    <w:abstractNumId w:val="21"/>
  </w:num>
  <w:num w:numId="25" w16cid:durableId="869536454">
    <w:abstractNumId w:val="17"/>
  </w:num>
  <w:num w:numId="26" w16cid:durableId="195120474">
    <w:abstractNumId w:val="8"/>
  </w:num>
  <w:num w:numId="27" w16cid:durableId="1860584334">
    <w:abstractNumId w:val="18"/>
  </w:num>
  <w:num w:numId="28" w16cid:durableId="1292860977">
    <w:abstractNumId w:val="10"/>
  </w:num>
  <w:num w:numId="29" w16cid:durableId="113005220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9F"/>
    <w:rsid w:val="000129E9"/>
    <w:rsid w:val="00023AF2"/>
    <w:rsid w:val="00023B02"/>
    <w:rsid w:val="00024EBE"/>
    <w:rsid w:val="00027917"/>
    <w:rsid w:val="00027EBB"/>
    <w:rsid w:val="000361DE"/>
    <w:rsid w:val="00037043"/>
    <w:rsid w:val="00044EFF"/>
    <w:rsid w:val="00047F23"/>
    <w:rsid w:val="000519D6"/>
    <w:rsid w:val="00070366"/>
    <w:rsid w:val="00076B05"/>
    <w:rsid w:val="00076DCB"/>
    <w:rsid w:val="000804DA"/>
    <w:rsid w:val="00081A01"/>
    <w:rsid w:val="0008490D"/>
    <w:rsid w:val="00086FCD"/>
    <w:rsid w:val="00090239"/>
    <w:rsid w:val="00091F28"/>
    <w:rsid w:val="000A4FDC"/>
    <w:rsid w:val="000A7179"/>
    <w:rsid w:val="000A71AD"/>
    <w:rsid w:val="000A7627"/>
    <w:rsid w:val="000B2F6E"/>
    <w:rsid w:val="000B4689"/>
    <w:rsid w:val="000C038F"/>
    <w:rsid w:val="000C0D03"/>
    <w:rsid w:val="000C766A"/>
    <w:rsid w:val="000D13BF"/>
    <w:rsid w:val="000D2B20"/>
    <w:rsid w:val="000E217E"/>
    <w:rsid w:val="000E79AC"/>
    <w:rsid w:val="000F48D2"/>
    <w:rsid w:val="000F775A"/>
    <w:rsid w:val="00104D8E"/>
    <w:rsid w:val="00106FDF"/>
    <w:rsid w:val="0010746B"/>
    <w:rsid w:val="00110407"/>
    <w:rsid w:val="00114D10"/>
    <w:rsid w:val="00115A7A"/>
    <w:rsid w:val="0012349C"/>
    <w:rsid w:val="001351F7"/>
    <w:rsid w:val="00135AA1"/>
    <w:rsid w:val="00135C65"/>
    <w:rsid w:val="00145D50"/>
    <w:rsid w:val="00155F73"/>
    <w:rsid w:val="00156117"/>
    <w:rsid w:val="00160D90"/>
    <w:rsid w:val="00160E55"/>
    <w:rsid w:val="00166258"/>
    <w:rsid w:val="00174521"/>
    <w:rsid w:val="00191B26"/>
    <w:rsid w:val="00195642"/>
    <w:rsid w:val="00195B04"/>
    <w:rsid w:val="001A1FDA"/>
    <w:rsid w:val="001A4B89"/>
    <w:rsid w:val="001A605B"/>
    <w:rsid w:val="001C2E0F"/>
    <w:rsid w:val="001C4717"/>
    <w:rsid w:val="001C71B5"/>
    <w:rsid w:val="001D254F"/>
    <w:rsid w:val="001E5E5E"/>
    <w:rsid w:val="001E6B5C"/>
    <w:rsid w:val="001E6F44"/>
    <w:rsid w:val="001F22BF"/>
    <w:rsid w:val="001F4C93"/>
    <w:rsid w:val="00206699"/>
    <w:rsid w:val="00211386"/>
    <w:rsid w:val="00212ECF"/>
    <w:rsid w:val="002202B2"/>
    <w:rsid w:val="002265C3"/>
    <w:rsid w:val="00226D8E"/>
    <w:rsid w:val="00234E79"/>
    <w:rsid w:val="00235B7C"/>
    <w:rsid w:val="0023729E"/>
    <w:rsid w:val="00263561"/>
    <w:rsid w:val="00266C95"/>
    <w:rsid w:val="002825F4"/>
    <w:rsid w:val="00292451"/>
    <w:rsid w:val="002B622F"/>
    <w:rsid w:val="002B6588"/>
    <w:rsid w:val="002C2C72"/>
    <w:rsid w:val="002D0FCC"/>
    <w:rsid w:val="002E6B26"/>
    <w:rsid w:val="002F5E61"/>
    <w:rsid w:val="003028FC"/>
    <w:rsid w:val="003040E7"/>
    <w:rsid w:val="00312016"/>
    <w:rsid w:val="00313431"/>
    <w:rsid w:val="00324B7D"/>
    <w:rsid w:val="003258C9"/>
    <w:rsid w:val="00325EF3"/>
    <w:rsid w:val="00340068"/>
    <w:rsid w:val="00342E33"/>
    <w:rsid w:val="0034449B"/>
    <w:rsid w:val="0034750C"/>
    <w:rsid w:val="003533CA"/>
    <w:rsid w:val="003551F4"/>
    <w:rsid w:val="00355859"/>
    <w:rsid w:val="00366BB8"/>
    <w:rsid w:val="003749B9"/>
    <w:rsid w:val="00376023"/>
    <w:rsid w:val="00384FB4"/>
    <w:rsid w:val="00387E44"/>
    <w:rsid w:val="00390E0D"/>
    <w:rsid w:val="003A2043"/>
    <w:rsid w:val="003A6DF5"/>
    <w:rsid w:val="003B4632"/>
    <w:rsid w:val="003B576B"/>
    <w:rsid w:val="003B5BB2"/>
    <w:rsid w:val="003B7DD0"/>
    <w:rsid w:val="003C12A9"/>
    <w:rsid w:val="003C46AA"/>
    <w:rsid w:val="003C732B"/>
    <w:rsid w:val="003D2519"/>
    <w:rsid w:val="003D4ECB"/>
    <w:rsid w:val="003D75A1"/>
    <w:rsid w:val="003E3CEE"/>
    <w:rsid w:val="003E40C3"/>
    <w:rsid w:val="003F2EF2"/>
    <w:rsid w:val="003F30E8"/>
    <w:rsid w:val="003F427D"/>
    <w:rsid w:val="00403941"/>
    <w:rsid w:val="00413534"/>
    <w:rsid w:val="004143BA"/>
    <w:rsid w:val="0041742D"/>
    <w:rsid w:val="00424CA2"/>
    <w:rsid w:val="00426F5A"/>
    <w:rsid w:val="004509D8"/>
    <w:rsid w:val="00452ADB"/>
    <w:rsid w:val="00462919"/>
    <w:rsid w:val="00463390"/>
    <w:rsid w:val="00470D5E"/>
    <w:rsid w:val="00473CE3"/>
    <w:rsid w:val="00477C96"/>
    <w:rsid w:val="004811B8"/>
    <w:rsid w:val="00491B77"/>
    <w:rsid w:val="004A2A1B"/>
    <w:rsid w:val="004A35E0"/>
    <w:rsid w:val="004A5950"/>
    <w:rsid w:val="004B25C3"/>
    <w:rsid w:val="004B3D60"/>
    <w:rsid w:val="004B4720"/>
    <w:rsid w:val="004B7641"/>
    <w:rsid w:val="004C1156"/>
    <w:rsid w:val="004C1AE1"/>
    <w:rsid w:val="004D46CD"/>
    <w:rsid w:val="004D534F"/>
    <w:rsid w:val="004D74DC"/>
    <w:rsid w:val="004E1AEF"/>
    <w:rsid w:val="004E378D"/>
    <w:rsid w:val="004E4877"/>
    <w:rsid w:val="004F1C00"/>
    <w:rsid w:val="004F4EA1"/>
    <w:rsid w:val="004F5744"/>
    <w:rsid w:val="00501E07"/>
    <w:rsid w:val="0050209A"/>
    <w:rsid w:val="00502D5E"/>
    <w:rsid w:val="00503F06"/>
    <w:rsid w:val="005107EA"/>
    <w:rsid w:val="00510AB6"/>
    <w:rsid w:val="00511152"/>
    <w:rsid w:val="00516A7E"/>
    <w:rsid w:val="00520FCC"/>
    <w:rsid w:val="00526A31"/>
    <w:rsid w:val="00532AE6"/>
    <w:rsid w:val="00533859"/>
    <w:rsid w:val="005532A4"/>
    <w:rsid w:val="0056282E"/>
    <w:rsid w:val="0056289F"/>
    <w:rsid w:val="0056335E"/>
    <w:rsid w:val="00581EF3"/>
    <w:rsid w:val="0059768C"/>
    <w:rsid w:val="005A2FDD"/>
    <w:rsid w:val="005A5D21"/>
    <w:rsid w:val="005A613E"/>
    <w:rsid w:val="005A66A1"/>
    <w:rsid w:val="005B18D5"/>
    <w:rsid w:val="005C063D"/>
    <w:rsid w:val="005C6092"/>
    <w:rsid w:val="005D3D20"/>
    <w:rsid w:val="005D6111"/>
    <w:rsid w:val="005E0661"/>
    <w:rsid w:val="005E0A57"/>
    <w:rsid w:val="005E7DDC"/>
    <w:rsid w:val="005F0CF0"/>
    <w:rsid w:val="00601926"/>
    <w:rsid w:val="0060566E"/>
    <w:rsid w:val="00621A4B"/>
    <w:rsid w:val="00630A18"/>
    <w:rsid w:val="00634D51"/>
    <w:rsid w:val="006536C7"/>
    <w:rsid w:val="0066251C"/>
    <w:rsid w:val="00665F4C"/>
    <w:rsid w:val="00666957"/>
    <w:rsid w:val="00687AE3"/>
    <w:rsid w:val="006924E2"/>
    <w:rsid w:val="006935A5"/>
    <w:rsid w:val="00695EE4"/>
    <w:rsid w:val="006A1EE5"/>
    <w:rsid w:val="006A3FCC"/>
    <w:rsid w:val="006A4847"/>
    <w:rsid w:val="006A4FCE"/>
    <w:rsid w:val="006E53EA"/>
    <w:rsid w:val="006E5A9F"/>
    <w:rsid w:val="006E7029"/>
    <w:rsid w:val="0070527E"/>
    <w:rsid w:val="00737D58"/>
    <w:rsid w:val="00741767"/>
    <w:rsid w:val="0074196A"/>
    <w:rsid w:val="00743141"/>
    <w:rsid w:val="00744138"/>
    <w:rsid w:val="007451A6"/>
    <w:rsid w:val="00756B37"/>
    <w:rsid w:val="00771533"/>
    <w:rsid w:val="00775350"/>
    <w:rsid w:val="00776E2E"/>
    <w:rsid w:val="00780196"/>
    <w:rsid w:val="007806A6"/>
    <w:rsid w:val="00780A3B"/>
    <w:rsid w:val="00783D96"/>
    <w:rsid w:val="00791DC4"/>
    <w:rsid w:val="007936B9"/>
    <w:rsid w:val="00794D6F"/>
    <w:rsid w:val="007959A8"/>
    <w:rsid w:val="007A2F9B"/>
    <w:rsid w:val="007A4F1C"/>
    <w:rsid w:val="007B1253"/>
    <w:rsid w:val="007B544B"/>
    <w:rsid w:val="007B6A85"/>
    <w:rsid w:val="007D2053"/>
    <w:rsid w:val="007F02E6"/>
    <w:rsid w:val="007F30AF"/>
    <w:rsid w:val="007F6398"/>
    <w:rsid w:val="007F7DEC"/>
    <w:rsid w:val="00803AC6"/>
    <w:rsid w:val="00806E68"/>
    <w:rsid w:val="008139F4"/>
    <w:rsid w:val="008168C2"/>
    <w:rsid w:val="008203C9"/>
    <w:rsid w:val="00820D89"/>
    <w:rsid w:val="008217BB"/>
    <w:rsid w:val="00826145"/>
    <w:rsid w:val="008267CF"/>
    <w:rsid w:val="00827746"/>
    <w:rsid w:val="008369EB"/>
    <w:rsid w:val="00841316"/>
    <w:rsid w:val="00842A42"/>
    <w:rsid w:val="008439C7"/>
    <w:rsid w:val="008479FD"/>
    <w:rsid w:val="008508D6"/>
    <w:rsid w:val="00850F7E"/>
    <w:rsid w:val="00866B5A"/>
    <w:rsid w:val="00871A12"/>
    <w:rsid w:val="008750F4"/>
    <w:rsid w:val="00875DB7"/>
    <w:rsid w:val="008764D2"/>
    <w:rsid w:val="008779B8"/>
    <w:rsid w:val="00880E69"/>
    <w:rsid w:val="00883943"/>
    <w:rsid w:val="008877F4"/>
    <w:rsid w:val="00897BF8"/>
    <w:rsid w:val="008A4795"/>
    <w:rsid w:val="008A7771"/>
    <w:rsid w:val="008B21F7"/>
    <w:rsid w:val="008B4394"/>
    <w:rsid w:val="008B523A"/>
    <w:rsid w:val="008C6749"/>
    <w:rsid w:val="008D089D"/>
    <w:rsid w:val="008D34A3"/>
    <w:rsid w:val="008D6556"/>
    <w:rsid w:val="008E2141"/>
    <w:rsid w:val="008F2553"/>
    <w:rsid w:val="008F25D1"/>
    <w:rsid w:val="008F2771"/>
    <w:rsid w:val="008F32DD"/>
    <w:rsid w:val="008F5EE1"/>
    <w:rsid w:val="00902344"/>
    <w:rsid w:val="009038C6"/>
    <w:rsid w:val="00903F2B"/>
    <w:rsid w:val="00904F7C"/>
    <w:rsid w:val="0091398D"/>
    <w:rsid w:val="00917B46"/>
    <w:rsid w:val="00922930"/>
    <w:rsid w:val="00927E2E"/>
    <w:rsid w:val="009350C1"/>
    <w:rsid w:val="00940687"/>
    <w:rsid w:val="009534DC"/>
    <w:rsid w:val="0096079E"/>
    <w:rsid w:val="00970888"/>
    <w:rsid w:val="00975BD8"/>
    <w:rsid w:val="0098405F"/>
    <w:rsid w:val="00984654"/>
    <w:rsid w:val="009846D1"/>
    <w:rsid w:val="009932B3"/>
    <w:rsid w:val="00994C56"/>
    <w:rsid w:val="009A615B"/>
    <w:rsid w:val="009B03B7"/>
    <w:rsid w:val="009B3A0D"/>
    <w:rsid w:val="009B4B36"/>
    <w:rsid w:val="009C11DE"/>
    <w:rsid w:val="009C56C0"/>
    <w:rsid w:val="009D139D"/>
    <w:rsid w:val="009D1F1E"/>
    <w:rsid w:val="009D6036"/>
    <w:rsid w:val="009F19D8"/>
    <w:rsid w:val="009F7D4B"/>
    <w:rsid w:val="00A02C03"/>
    <w:rsid w:val="00A043D6"/>
    <w:rsid w:val="00A12347"/>
    <w:rsid w:val="00A157C7"/>
    <w:rsid w:val="00A23126"/>
    <w:rsid w:val="00A240D5"/>
    <w:rsid w:val="00A245AA"/>
    <w:rsid w:val="00A27AEC"/>
    <w:rsid w:val="00A300A1"/>
    <w:rsid w:val="00A35DF5"/>
    <w:rsid w:val="00A37CB1"/>
    <w:rsid w:val="00A41A98"/>
    <w:rsid w:val="00A5195B"/>
    <w:rsid w:val="00A56612"/>
    <w:rsid w:val="00A63E0A"/>
    <w:rsid w:val="00A70406"/>
    <w:rsid w:val="00A74596"/>
    <w:rsid w:val="00A74E6E"/>
    <w:rsid w:val="00A902BC"/>
    <w:rsid w:val="00A9203F"/>
    <w:rsid w:val="00A92972"/>
    <w:rsid w:val="00AA2E1C"/>
    <w:rsid w:val="00AB050B"/>
    <w:rsid w:val="00AB4D7D"/>
    <w:rsid w:val="00AB6CA7"/>
    <w:rsid w:val="00AC0718"/>
    <w:rsid w:val="00AD0960"/>
    <w:rsid w:val="00AD5CF7"/>
    <w:rsid w:val="00AD6C0F"/>
    <w:rsid w:val="00AE4CA8"/>
    <w:rsid w:val="00AE6E5C"/>
    <w:rsid w:val="00AF058B"/>
    <w:rsid w:val="00AF3B29"/>
    <w:rsid w:val="00AF3BC4"/>
    <w:rsid w:val="00AF7A9C"/>
    <w:rsid w:val="00B050E9"/>
    <w:rsid w:val="00B053D7"/>
    <w:rsid w:val="00B05FDB"/>
    <w:rsid w:val="00B06479"/>
    <w:rsid w:val="00B10BD9"/>
    <w:rsid w:val="00B12CDF"/>
    <w:rsid w:val="00B25916"/>
    <w:rsid w:val="00B33E40"/>
    <w:rsid w:val="00B37507"/>
    <w:rsid w:val="00B37A1D"/>
    <w:rsid w:val="00B42A6C"/>
    <w:rsid w:val="00B42C00"/>
    <w:rsid w:val="00B46377"/>
    <w:rsid w:val="00B504A8"/>
    <w:rsid w:val="00B50603"/>
    <w:rsid w:val="00B577B7"/>
    <w:rsid w:val="00B623D3"/>
    <w:rsid w:val="00B62590"/>
    <w:rsid w:val="00B636A0"/>
    <w:rsid w:val="00B665FF"/>
    <w:rsid w:val="00B66619"/>
    <w:rsid w:val="00B808C8"/>
    <w:rsid w:val="00B81E29"/>
    <w:rsid w:val="00B84A3D"/>
    <w:rsid w:val="00B85DE1"/>
    <w:rsid w:val="00B8639B"/>
    <w:rsid w:val="00B90286"/>
    <w:rsid w:val="00B91948"/>
    <w:rsid w:val="00B9253C"/>
    <w:rsid w:val="00B9436B"/>
    <w:rsid w:val="00B96464"/>
    <w:rsid w:val="00BA20EF"/>
    <w:rsid w:val="00BA5169"/>
    <w:rsid w:val="00BC0321"/>
    <w:rsid w:val="00BC0F83"/>
    <w:rsid w:val="00BC21C5"/>
    <w:rsid w:val="00BD0CEE"/>
    <w:rsid w:val="00BE296A"/>
    <w:rsid w:val="00C07456"/>
    <w:rsid w:val="00C10B59"/>
    <w:rsid w:val="00C10BCF"/>
    <w:rsid w:val="00C15744"/>
    <w:rsid w:val="00C205F0"/>
    <w:rsid w:val="00C23EFF"/>
    <w:rsid w:val="00C26011"/>
    <w:rsid w:val="00C444DC"/>
    <w:rsid w:val="00C53B41"/>
    <w:rsid w:val="00C606F1"/>
    <w:rsid w:val="00C6499F"/>
    <w:rsid w:val="00C80879"/>
    <w:rsid w:val="00C80E78"/>
    <w:rsid w:val="00C90A06"/>
    <w:rsid w:val="00C94C67"/>
    <w:rsid w:val="00C96BE7"/>
    <w:rsid w:val="00CA3831"/>
    <w:rsid w:val="00CA3BD6"/>
    <w:rsid w:val="00CB30FC"/>
    <w:rsid w:val="00CB4C04"/>
    <w:rsid w:val="00CD6893"/>
    <w:rsid w:val="00CE4110"/>
    <w:rsid w:val="00CE74BF"/>
    <w:rsid w:val="00D01560"/>
    <w:rsid w:val="00D03F38"/>
    <w:rsid w:val="00D07DAB"/>
    <w:rsid w:val="00D11A15"/>
    <w:rsid w:val="00D20BCE"/>
    <w:rsid w:val="00D2620E"/>
    <w:rsid w:val="00D34540"/>
    <w:rsid w:val="00D423EB"/>
    <w:rsid w:val="00D50044"/>
    <w:rsid w:val="00D50219"/>
    <w:rsid w:val="00D515E7"/>
    <w:rsid w:val="00D603FB"/>
    <w:rsid w:val="00D654E9"/>
    <w:rsid w:val="00D66006"/>
    <w:rsid w:val="00D70313"/>
    <w:rsid w:val="00D74F9C"/>
    <w:rsid w:val="00D77E17"/>
    <w:rsid w:val="00D80963"/>
    <w:rsid w:val="00D816FA"/>
    <w:rsid w:val="00D87425"/>
    <w:rsid w:val="00DA039B"/>
    <w:rsid w:val="00DA0FCA"/>
    <w:rsid w:val="00DB58B5"/>
    <w:rsid w:val="00DB754F"/>
    <w:rsid w:val="00DC59D0"/>
    <w:rsid w:val="00DD1FF3"/>
    <w:rsid w:val="00DE4424"/>
    <w:rsid w:val="00DE712F"/>
    <w:rsid w:val="00DF6383"/>
    <w:rsid w:val="00E01235"/>
    <w:rsid w:val="00E05605"/>
    <w:rsid w:val="00E120BD"/>
    <w:rsid w:val="00E14E36"/>
    <w:rsid w:val="00E153A5"/>
    <w:rsid w:val="00E15CC5"/>
    <w:rsid w:val="00E20048"/>
    <w:rsid w:val="00E31937"/>
    <w:rsid w:val="00E32B52"/>
    <w:rsid w:val="00E45C30"/>
    <w:rsid w:val="00E6285C"/>
    <w:rsid w:val="00E70D09"/>
    <w:rsid w:val="00E74AF8"/>
    <w:rsid w:val="00E75F66"/>
    <w:rsid w:val="00E80EAE"/>
    <w:rsid w:val="00E8677B"/>
    <w:rsid w:val="00E91B88"/>
    <w:rsid w:val="00E95CB8"/>
    <w:rsid w:val="00EA7C80"/>
    <w:rsid w:val="00EC0B54"/>
    <w:rsid w:val="00EC6282"/>
    <w:rsid w:val="00ED69A9"/>
    <w:rsid w:val="00EE6B64"/>
    <w:rsid w:val="00EF1266"/>
    <w:rsid w:val="00EF49B6"/>
    <w:rsid w:val="00F034EE"/>
    <w:rsid w:val="00F139A8"/>
    <w:rsid w:val="00F15A07"/>
    <w:rsid w:val="00F17EB6"/>
    <w:rsid w:val="00F23E03"/>
    <w:rsid w:val="00F3106E"/>
    <w:rsid w:val="00F35F05"/>
    <w:rsid w:val="00F43D8B"/>
    <w:rsid w:val="00F53EDE"/>
    <w:rsid w:val="00F615E5"/>
    <w:rsid w:val="00F71558"/>
    <w:rsid w:val="00F765B7"/>
    <w:rsid w:val="00F77F8E"/>
    <w:rsid w:val="00F81F17"/>
    <w:rsid w:val="00F873F3"/>
    <w:rsid w:val="00F9047D"/>
    <w:rsid w:val="00F90CEE"/>
    <w:rsid w:val="00F91040"/>
    <w:rsid w:val="00F94AAF"/>
    <w:rsid w:val="00FA69D2"/>
    <w:rsid w:val="00FB05D0"/>
    <w:rsid w:val="00FB4157"/>
    <w:rsid w:val="00FC1930"/>
    <w:rsid w:val="00FC48E3"/>
    <w:rsid w:val="00FD3A12"/>
    <w:rsid w:val="00FD3B33"/>
    <w:rsid w:val="00FD4C24"/>
    <w:rsid w:val="00FE0E77"/>
    <w:rsid w:val="00FE34FA"/>
    <w:rsid w:val="00FE3D19"/>
    <w:rsid w:val="00FE5205"/>
    <w:rsid w:val="00FF4974"/>
    <w:rsid w:val="00FF7AF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334c4f,#79b5b0,#b77851,#d1e1e3,#066,#7ea8ac,#4e767a,#293d3f"/>
    </o:shapedefaults>
    <o:shapelayout v:ext="edit">
      <o:idmap v:ext="edit" data="2"/>
    </o:shapelayout>
  </w:shapeDefaults>
  <w:doNotEmbedSmartTags/>
  <w:decimalSymbol w:val=","/>
  <w:listSeparator w:val=";"/>
  <w14:docId w14:val="19D064FC"/>
  <w15:docId w15:val="{78D1B513-8B87-42F3-AEDA-6B5BF91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F7E"/>
    <w:rPr>
      <w:rFonts w:ascii="Calibri" w:eastAsiaTheme="minorEastAsia" w:hAnsi="Calibri" w:cstheme="minorBidi"/>
      <w:sz w:val="28"/>
      <w:szCs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Cs w:val="28"/>
    </w:rPr>
  </w:style>
  <w:style w:type="paragraph" w:styleId="Ttulo3">
    <w:name w:val="heading 3"/>
    <w:basedOn w:val="Normal"/>
    <w:next w:val="Normal"/>
    <w:link w:val="Ttulo3Carte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1"/>
    <w:pPr>
      <w:spacing w:after="0" w:line="240" w:lineRule="auto"/>
    </w:pPr>
    <w:rPr>
      <w:rFonts w:eastAsiaTheme="minorEastAsia" w:cstheme="minorBidi"/>
      <w:lang w:val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te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ter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i/>
      <w:iCs/>
      <w:color w:val="424456" w:themeColor="text2"/>
      <w:sz w:val="24"/>
      <w:szCs w:val="24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Textode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/>
      <w:i/>
      <w:iCs/>
      <w:color w:val="006666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nciaDiscreta">
    <w:name w:val="Subtle Reference"/>
    <w:basedOn w:val="Tipodeletrapredefinidodopargrafo"/>
    <w:uiPriority w:val="31"/>
    <w:qFormat/>
    <w:rPr>
      <w:i/>
      <w:iCs/>
      <w:color w:val="4E4F89"/>
    </w:rPr>
  </w:style>
  <w:style w:type="character" w:styleId="nfas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t-PT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sz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sz w:val="20"/>
    </w:rPr>
  </w:style>
  <w:style w:type="paragraph" w:styleId="Avan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acomMarcasUrbana">
    <w:name w:val="Lista com Marcas Urbana"/>
    <w:uiPriority w:val="99"/>
    <w:pPr>
      <w:numPr>
        <w:numId w:val="1"/>
      </w:numPr>
    </w:pPr>
  </w:style>
  <w:style w:type="numbering" w:customStyle="1" w:styleId="ListaNumeradaUrbana">
    <w:name w:val="Lista Numerada Urbana"/>
    <w:uiPriority w:val="99"/>
    <w:pPr>
      <w:numPr>
        <w:numId w:val="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eastAsiaTheme="minorEastAsia" w:hAnsi="Tahoma" w:cstheme="minorBidi"/>
      <w:sz w:val="16"/>
      <w:szCs w:val="16"/>
      <w:lang w:val="pt-PT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Marca1">
    <w:name w:val="Marca 1"/>
    <w:basedOn w:val="PargrafodaLista"/>
    <w:uiPriority w:val="38"/>
    <w:qFormat/>
    <w:pPr>
      <w:numPr>
        <w:numId w:val="3"/>
      </w:numPr>
      <w:spacing w:after="0"/>
    </w:pPr>
  </w:style>
  <w:style w:type="paragraph" w:customStyle="1" w:styleId="Marca2">
    <w:name w:val="Marca 2"/>
    <w:basedOn w:val="PargrafodaLista"/>
    <w:uiPriority w:val="38"/>
    <w:qFormat/>
    <w:pPr>
      <w:numPr>
        <w:ilvl w:val="1"/>
        <w:numId w:val="3"/>
      </w:numPr>
      <w:spacing w:after="0"/>
    </w:pPr>
  </w:style>
  <w:style w:type="paragraph" w:customStyle="1" w:styleId="Marca3">
    <w:name w:val="Marca 3"/>
    <w:basedOn w:val="PargrafodaLista"/>
    <w:uiPriority w:val="38"/>
    <w:qFormat/>
    <w:pPr>
      <w:numPr>
        <w:ilvl w:val="2"/>
        <w:numId w:val="3"/>
      </w:numPr>
      <w:spacing w:after="0"/>
    </w:pPr>
  </w:style>
  <w:style w:type="paragraph" w:customStyle="1" w:styleId="MarcadorPosioPredefinidoAssunto10">
    <w:name w:val="MarcadorPosiçãoPredefinido_Assunto10"/>
    <w:uiPriority w:val="39"/>
    <w:rPr>
      <w:rFonts w:eastAsiaTheme="minorEastAsia" w:cstheme="minorBidi"/>
      <w:i/>
      <w:iCs/>
      <w:color w:val="424456" w:themeColor="text2"/>
      <w:sz w:val="24"/>
      <w:szCs w:val="24"/>
      <w:lang w:val="pt-PT"/>
    </w:rPr>
  </w:style>
  <w:style w:type="paragraph" w:customStyle="1" w:styleId="Categoria">
    <w:name w:val="Categoria"/>
    <w:basedOn w:val="Normal"/>
    <w:link w:val="CarcterdeCategoria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rios">
    <w:name w:val="Comentários"/>
    <w:basedOn w:val="Normal"/>
    <w:link w:val="CarcterdeComentrios"/>
    <w:uiPriority w:val="39"/>
    <w:qFormat/>
    <w:pPr>
      <w:spacing w:after="120" w:line="240" w:lineRule="auto"/>
    </w:pPr>
    <w:rPr>
      <w:b/>
      <w:bCs/>
    </w:rPr>
  </w:style>
  <w:style w:type="character" w:customStyle="1" w:styleId="CarcterdeCategoria">
    <w:name w:val="Carácter de Categoria"/>
    <w:basedOn w:val="Tipodeletrapredefinidodopargrafo"/>
    <w:link w:val="Categoria"/>
    <w:uiPriority w:val="39"/>
    <w:rPr>
      <w:rFonts w:eastAsiaTheme="minorEastAsia" w:cstheme="minorBidi"/>
      <w:caps/>
      <w:lang w:val="pt-PT"/>
    </w:rPr>
  </w:style>
  <w:style w:type="character" w:customStyle="1" w:styleId="CarcterdeComentrios">
    <w:name w:val="Carácter de Comentários"/>
    <w:basedOn w:val="Tipodeletrapredefinidodopargrafo"/>
    <w:link w:val="Comentrios"/>
    <w:uiPriority w:val="39"/>
    <w:rPr>
      <w:rFonts w:eastAsiaTheme="minorEastAsia" w:cstheme="minorBidi"/>
      <w:b/>
      <w:bCs/>
      <w:sz w:val="20"/>
      <w:szCs w:val="20"/>
      <w:lang w:val="pt-PT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2E6B26"/>
    <w:pPr>
      <w:outlineLvl w:val="0"/>
    </w:pPr>
    <w:rPr>
      <w:b/>
      <w:b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Pr>
      <w:color w:val="67AFBD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C2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C205F0"/>
  </w:style>
  <w:style w:type="paragraph" w:styleId="Cabealhodondice">
    <w:name w:val="TOC Heading"/>
    <w:basedOn w:val="Ttulo1"/>
    <w:next w:val="Normal"/>
    <w:uiPriority w:val="39"/>
    <w:unhideWhenUsed/>
    <w:qFormat/>
    <w:rsid w:val="00875DB7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D0FC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050E9"/>
    <w:rPr>
      <w:color w:val="C2A874" w:themeColor="followedHyperlink"/>
      <w:u w:val="single"/>
    </w:rPr>
  </w:style>
  <w:style w:type="paragraph" w:customStyle="1" w:styleId="Cabealho1Alternativo">
    <w:name w:val="Cabeçalho 1 Alternativo"/>
    <w:basedOn w:val="Normal"/>
    <w:uiPriority w:val="1"/>
    <w:qFormat/>
    <w:rsid w:val="00470D5E"/>
    <w:pPr>
      <w:widowControl w:val="0"/>
      <w:kinsoku w:val="0"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Georgia" w:eastAsia="Times New Roman" w:hAnsi="Georgia" w:cs="Georgia"/>
      <w:b/>
      <w:bCs/>
      <w:color w:val="FFFFFF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A043D6"/>
  </w:style>
  <w:style w:type="paragraph" w:styleId="Legenda">
    <w:name w:val="caption"/>
    <w:basedOn w:val="Normal"/>
    <w:next w:val="Normal"/>
    <w:uiPriority w:val="99"/>
    <w:unhideWhenUsed/>
    <w:rsid w:val="00024EBE"/>
    <w:pPr>
      <w:spacing w:line="240" w:lineRule="auto"/>
    </w:pPr>
    <w:rPr>
      <w:i/>
      <w:iCs/>
      <w:color w:val="424456" w:themeColor="text2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3106E"/>
    <w:pPr>
      <w:spacing w:after="0" w:line="240" w:lineRule="auto"/>
    </w:p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3106E"/>
    <w:rPr>
      <w:rFonts w:eastAsiaTheme="minorEastAsia" w:cstheme="minorBidi"/>
      <w:sz w:val="20"/>
      <w:szCs w:val="20"/>
      <w:lang w:val="pt-PT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3106E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8779B8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803AC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643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062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529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772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940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789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379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124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648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7313">
          <w:marLeft w:val="9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\AppData\Roaming\Microsoft\Templates\Relat&#243;rio%20(desenho%20Urban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3C2039-2649-4834-85C7-D2B5A4BB66D3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2020/2021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MarketSpecific xmlns="8289c1ac-6532-4c62-99f0-6d047703163c">false</MarketSpecific>
    <ApprovalStatus xmlns="8289c1ac-6532-4c62-99f0-6d047703163c">InProgress</ApprovalStatus>
    <PrimaryImageGen xmlns="8289c1ac-6532-4c62-99f0-6d047703163c">true</PrimaryImageGen>
    <ThumbnailAssetId xmlns="8289c1ac-6532-4c62-99f0-6d047703163c" xsi:nil="true"/>
    <NumericId xmlns="8289c1ac-6532-4c62-99f0-6d047703163c">-1</NumericId>
    <TPFriendlyName xmlns="8289c1ac-6532-4c62-99f0-6d047703163c">Report (Urban theme)</TPFriendlyName>
    <BusinessGroup xmlns="8289c1ac-6532-4c62-99f0-6d047703163c" xsi:nil="true"/>
    <APEditor xmlns="8289c1ac-6532-4c62-99f0-6d047703163c">
      <UserInfo>
        <DisplayName>REDMOND\v-luannv</DisplayName>
        <AccountId>94</AccountId>
        <AccountType/>
      </UserInfo>
    </APEditor>
    <SourceTitle xmlns="8289c1ac-6532-4c62-99f0-6d047703163c">Report (Urban theme)</SourceTitle>
    <OpenTemplate xmlns="8289c1ac-6532-4c62-99f0-6d047703163c">true</OpenTemplate>
    <UALocComments xmlns="8289c1ac-6532-4c62-99f0-6d047703163c" xsi:nil="true"/>
    <ParentAssetId xmlns="8289c1ac-6532-4c62-99f0-6d047703163c" xsi:nil="true"/>
    <IntlLangReviewDate xmlns="8289c1ac-6532-4c62-99f0-6d047703163c" xsi:nil="true"/>
    <PublishStatusLookup xmlns="8289c1ac-6532-4c62-99f0-6d047703163c">
      <Value>65447</Value>
      <Value>301114</Value>
    </PublishStatusLookup>
    <LastPublishResultLookup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EditorialStatus xmlns="8289c1ac-6532-4c62-99f0-6d047703163c" xsi:nil="true"/>
    <PublishTargets xmlns="8289c1ac-6532-4c62-99f0-6d047703163c">OfficeOnline</PublishTargets>
    <TPLaunchHelpLinkType xmlns="8289c1ac-6532-4c62-99f0-6d047703163c">Template</TPLaunchHelpLinkType>
    <TimesCloned xmlns="8289c1ac-6532-4c62-99f0-6d047703163c" xsi:nil="true"/>
    <LastModifiedDateTime xmlns="8289c1ac-6532-4c62-99f0-6d047703163c" xsi:nil="true"/>
    <Provider xmlns="8289c1ac-6532-4c62-99f0-6d047703163c">EY006220130</Provider>
    <AssetStart xmlns="8289c1ac-6532-4c62-99f0-6d047703163c">2009-01-02T00:00:00+00:00</AssetStart>
    <AcquiredFrom xmlns="8289c1ac-6532-4c62-99f0-6d047703163c">Internal MS</AcquiredFrom>
    <LastHandOff xmlns="8289c1ac-6532-4c62-99f0-6d047703163c" xsi:nil="true"/>
    <TPClientViewer xmlns="8289c1ac-6532-4c62-99f0-6d047703163c">Microsoft Office Word</TPClientViewer>
    <ArtSampleDocs xmlns="8289c1ac-6532-4c62-99f0-6d047703163c" xsi:nil="true"/>
    <UACurrentWords xmlns="8289c1ac-6532-4c62-99f0-6d047703163c">0</UACurrentWords>
    <UALocRecommendation xmlns="8289c1ac-6532-4c62-99f0-6d047703163c">Localize</UALocRecommendation>
    <IsDeleted xmlns="8289c1ac-6532-4c62-99f0-6d047703163c">false</IsDeleted>
    <ShowIn xmlns="8289c1ac-6532-4c62-99f0-6d047703163c">Show everywhere</ShowIn>
    <UANotes xmlns="8289c1ac-6532-4c62-99f0-6d047703163c">in the box</UANotes>
    <TemplateStatus xmlns="8289c1ac-6532-4c62-99f0-6d047703163c" xsi:nil="true"/>
    <CSXHash xmlns="8289c1ac-6532-4c62-99f0-6d047703163c" xsi:nil="true"/>
    <VoteCount xmlns="8289c1ac-6532-4c62-99f0-6d047703163c" xsi:nil="true"/>
    <CSXSubmissionMarket xmlns="8289c1ac-6532-4c62-99f0-6d047703163c" xsi:nil="true"/>
    <AssetExpire xmlns="8289c1ac-6532-4c62-99f0-6d047703163c">2029-05-12T00:00:00+00:00</AssetExpire>
    <DSATActionTaken xmlns="8289c1ac-6532-4c62-99f0-6d047703163c" xsi:nil="true"/>
    <SubmitterId xmlns="8289c1ac-6532-4c62-99f0-6d047703163c" xsi:nil="true"/>
    <TPExecutable xmlns="8289c1ac-6532-4c62-99f0-6d047703163c" xsi:nil="true"/>
    <AssetType xmlns="8289c1ac-6532-4c62-99f0-6d047703163c">TP</AssetType>
    <BugNumber xmlns="8289c1ac-6532-4c62-99f0-6d047703163c" xsi:nil="true"/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TPComponent xmlns="8289c1ac-6532-4c62-99f0-6d047703163c">WORDFiles</TPComponent>
    <OriginAsset xmlns="8289c1ac-6532-4c62-99f0-6d047703163c" xsi:nil="true"/>
    <AssetId xmlns="8289c1ac-6532-4c62-99f0-6d047703163c">TP010192757</AssetId>
    <TPApplication xmlns="8289c1ac-6532-4c62-99f0-6d047703163c">Word</TPApplication>
    <TPLaunchHelpLink xmlns="8289c1ac-6532-4c62-99f0-6d047703163c" xsi:nil="true"/>
    <IntlLocPriority xmlns="8289c1ac-6532-4c62-99f0-6d047703163c" xsi:nil="true"/>
    <PlannedPubDate xmlns="8289c1ac-6532-4c62-99f0-6d047703163c" xsi:nil="true"/>
    <HandoffToMSDN xmlns="8289c1ac-6532-4c62-99f0-6d047703163c" xsi:nil="true"/>
    <CrawlForDependencies xmlns="8289c1ac-6532-4c62-99f0-6d047703163c">false</CrawlForDependencies>
    <IntlLangReviewer xmlns="8289c1ac-6532-4c62-99f0-6d047703163c" xsi:nil="true"/>
    <TrustLevel xmlns="8289c1ac-6532-4c62-99f0-6d047703163c">1 Microsoft Managed Content</TrustLevel>
    <IsSearchable xmlns="8289c1ac-6532-4c62-99f0-6d047703163c">false</IsSearchable>
    <TPNamespace xmlns="8289c1ac-6532-4c62-99f0-6d047703163c">WINWORD</TPNamespace>
    <Markets xmlns="8289c1ac-6532-4c62-99f0-6d047703163c"/>
    <IntlLangReview xmlns="8289c1ac-6532-4c62-99f0-6d047703163c" xsi:nil="true"/>
    <UAProjectedTotalWords xmlns="8289c1ac-6532-4c62-99f0-6d047703163c" xsi:nil="true"/>
    <OutputCachingOn xmlns="8289c1ac-6532-4c62-99f0-6d047703163c">false</OutputCachingOn>
    <APAuthor xmlns="8289c1ac-6532-4c62-99f0-6d047703163c">
      <UserInfo>
        <DisplayName>REDMOND\cynvey</DisplayName>
        <AccountId>230</AccountId>
        <AccountType/>
      </UserInfo>
    </APAuthor>
    <TPAppVersion xmlns="8289c1ac-6532-4c62-99f0-6d047703163c">12</TPAppVersion>
    <TPCommandLine xmlns="8289c1ac-6532-4c62-99f0-6d047703163c">{WD} /f {FilePath}</TPCommandLine>
    <Downloads xmlns="8289c1ac-6532-4c62-99f0-6d047703163c">0</Downloads>
    <LegacyData xmlns="8289c1ac-6532-4c62-99f0-6d047703163c" xsi:nil="true"/>
    <TemplateTemplateType xmlns="8289c1ac-6532-4c62-99f0-6d047703163c">Word 2007 Default</TemplateTemplateType>
    <Providers xmlns="8289c1ac-6532-4c62-99f0-6d047703163c" xsi:nil="true"/>
    <Manager xmlns="8289c1ac-6532-4c62-99f0-6d047703163c" xsi:nil="true"/>
    <FriendlyTitle xmlns="8289c1ac-6532-4c62-99f0-6d047703163c" xsi:nil="true"/>
    <OOCacheId xmlns="8289c1ac-6532-4c62-99f0-6d047703163c" xsi:nil="true"/>
    <PolicheckWords xmlns="8289c1ac-6532-4c62-99f0-6d047703163c" xsi:nil="true"/>
    <EditorialTags xmlns="8289c1ac-6532-4c62-99f0-6d047703163c" xsi:nil="true"/>
    <LocLastLocAttemptVersionLookup xmlns="8289c1ac-6532-4c62-99f0-6d047703163c">33812</LocLastLocAttemptVersionLookup>
    <LocLastLocAttemptVersionTypeLookup xmlns="8289c1ac-6532-4c62-99f0-6d047703163c" xsi:nil="true"/>
    <BlockPublish xmlns="8289c1ac-6532-4c62-99f0-6d047703163c">false</BlockPublish>
    <LocComments xmlns="8289c1ac-6532-4c62-99f0-6d047703163c" xsi:nil="true"/>
    <LocManualTestRequired xmlns="8289c1ac-6532-4c62-99f0-6d047703163c">false</LocManualTestRequired>
    <LocProcessedForMarketsLookup xmlns="8289c1ac-6532-4c62-99f0-6d047703163c" xsi:nil="true"/>
    <RecommendationsModifier xmlns="8289c1ac-6532-4c62-99f0-6d047703163c" xsi:nil="true"/>
    <LocNewPublishedVersionLookup xmlns="8289c1ac-6532-4c62-99f0-6d047703163c" xsi:nil="true"/>
    <LocProcessedForHandoffsLookup xmlns="8289c1ac-6532-4c62-99f0-6d047703163c" xsi:nil="true"/>
    <CampaignTagsTaxHTField0 xmlns="8289c1ac-6532-4c62-99f0-6d047703163c">
      <Terms xmlns="http://schemas.microsoft.com/office/infopath/2007/PartnerControls"/>
    </CampaignTagsTaxHTField0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LocOverallLocStatusLookup xmlns="8289c1ac-6532-4c62-99f0-6d047703163c" xsi:nil="true"/>
    <LocOverallPreviewStatusLookup xmlns="8289c1ac-6532-4c62-99f0-6d047703163c" xsi:nil="true"/>
    <LocOverallPublishStatusLookup xmlns="8289c1ac-6532-4c62-99f0-6d047703163c" xsi:nil="true"/>
    <LocPublishedLinkedAssetsLookup xmlns="8289c1ac-6532-4c62-99f0-6d047703163c" xsi:nil="true"/>
    <TaxCatchAll xmlns="8289c1ac-6532-4c62-99f0-6d047703163c"/>
    <LocPublishedDependentAssetsLookup xmlns="8289c1ac-6532-4c62-99f0-6d047703163c" xsi:nil="true"/>
    <LocOverallHandbackStatusLookup xmlns="8289c1ac-6532-4c62-99f0-6d047703163c" xsi:nil="true"/>
    <InternalTagsTaxHTField0 xmlns="8289c1ac-6532-4c62-99f0-6d047703163c">
      <Terms xmlns="http://schemas.microsoft.com/office/infopath/2007/PartnerControls"/>
    </InternalTagsTaxHTField0>
    <LocalizationTagsTaxHTField0 xmlns="8289c1ac-6532-4c62-99f0-6d047703163c">
      <Terms xmlns="http://schemas.microsoft.com/office/infopath/2007/PartnerControls"/>
    </LocalizationTagsTaxHTField0>
    <OriginalRelease xmlns="8289c1ac-6532-4c62-99f0-6d047703163c">14</OriginalRelease>
    <LocMarketGroupTiers2 xmlns="8289c1ac-6532-4c62-99f0-6d047703163c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GAB18</b:Tag>
    <b:SourceType>InternetSite</b:SourceType>
    <b:Guid>{167DD10F-4251-4F87-920E-AB0BC8473615}</b:Guid>
    <b:Author>
      <b:Author>
        <b:NameList>
          <b:Person>
            <b:Last>FERNANDEZ.</b:Last>
            <b:First>GABRIELLE</b:First>
            <b:Middle>RABELO QUADRA · RAFAELA DOS SANTOS COSTA · HELENA DE OLIVEIRA SOUZA · MARCOS ANTONIO DOS SANTOS</b:Middle>
          </b:Person>
        </b:NameList>
      </b:Author>
    </b:Author>
    <b:Title>analises medicamentos e meio ambiente solucoes individuais problemas coletivos</b:Title>
    <b:InternetSiteTitle>www.oeco.org.br</b:InternetSiteTitle>
    <b:Year>2018</b:Year>
    <b:Month>Março</b:Month>
    <b:Day>11</b:Day>
    <b:URL>https://www.oeco.org.br/analises/medicamentos-e-meio-ambiente-solucoes-individuais-problemas-coletivos/ </b:URL>
    <b:RefOrder>1</b:RefOrder>
  </b:Source>
  <b:Source>
    <b:Tag>are19</b:Tag>
    <b:SourceType>InternetSite</b:SourceType>
    <b:Guid>{912FF46E-4CA3-4FED-B5E1-7B227E802A11}</b:Guid>
    <b:Title>a responsabilidade ambiental da cadeia do medicamento </b:Title>
    <b:InternetSiteTitle>roteirosfarmaceuticos.pt</b:InternetSiteTitle>
    <b:Year>2019</b:Year>
    <b:Month>Maio</b:Month>
    <b:Day>28</b:Day>
    <b:URL>http://www.roteirosfarmaceuticos.pt/pt/reportagens/a-responsabilidade-ambiental-da-cadeia-do-medicamento/</b:URL>
    <b:RefOrder>2</b:RefOrder>
  </b:Source>
  <b:Source>
    <b:Tag>Ord19</b:Tag>
    <b:SourceType>InternetSite</b:SourceType>
    <b:Guid>{019F1E02-A3D4-47E5-B87A-9A1975D4F6C7}</b:Guid>
    <b:Author>
      <b:Author>
        <b:Corporate>Ordem dos Farmacêuticos</b:Corporate>
      </b:Author>
    </b:Author>
    <b:Title>noticias farmaceuticos hospitalares europeus preocupados com impacto ambiental dos produtos farmaceuticos</b:Title>
    <b:InternetSiteTitle>www.ordemfarmaceuticos.pt</b:InternetSiteTitle>
    <b:Year>2019</b:Year>
    <b:Month>Abril</b:Month>
    <b:Day>18</b:Day>
    <b:URL>https://www.ordemfarmaceuticos.pt/pt/noticias/farmaceuticos-hospitalares-europeus-preocupados-com-impacto-ambiental-dos-produtos-farmaceuticos/ </b:URL>
    <b:RefOrder>3</b:RefOrder>
  </b:Source>
  <b:Source>
    <b:Tag>Ord191</b:Tag>
    <b:SourceType>InternetSite</b:SourceType>
    <b:Guid>{F5BCFD42-6571-42CB-BD09-501AD44D77C5}</b:Guid>
    <b:Author>
      <b:Author>
        <b:Corporate>Ordem dos Farmacêuticos </b:Corporate>
      </b:Author>
    </b:Author>
    <b:Title>noticias pgeu sugere medidas para reduzir e prevenir impacto dos medicamentos no ambiente </b:Title>
    <b:InternetSiteTitle>www.ordemfarmaceuticos.pt</b:InternetSiteTitle>
    <b:Year>2019</b:Year>
    <b:Month>Novembro </b:Month>
    <b:Day>15</b:Day>
    <b:URL>https://www.ordemfarmaceuticos.pt/pt/noticias/pgeu-sugere-medidas-para-reduzir-e-prevenir-impacto-dos-medicamentos-no-ambiente/</b:URL>
    <b:RefOrder>4</b:RefOrder>
  </b:Source>
  <b:Source>
    <b:Tag>Jor18</b:Tag>
    <b:SourceType>InternetSite</b:SourceType>
    <b:Guid>{371B4E2D-AD78-44BC-B800-D48013C5701D}</b:Guid>
    <b:Author>
      <b:Author>
        <b:Corporate>Jornal Publico </b:Corporate>
      </b:Author>
    </b:Author>
    <b:Title>ecodesign reduz ate cinco vezes impacto ambiental embalagens medicamentos </b:Title>
    <b:InternetSiteTitle>www.publico.pt</b:InternetSiteTitle>
    <b:Year>2018</b:Year>
    <b:Month>Outubro</b:Month>
    <b:Day>22</b:Day>
    <b:URL>https://www.publico.pt/2018/10/22/sociedade/noticia/ecodesign-reduz-ate-cinco-vezes-impacto-ambiental-embalagens-medicamentos-1848405</b:URL>
    <b:RefOrder>5</b:RefOrder>
  </b:Source>
  <b:Source>
    <b:Tag>ADI19</b:Tag>
    <b:SourceType>DocumentFromInternetSite</b:SourceType>
    <b:Guid>{81DEF7C1-2BCE-44D2-81BD-9B1A35625CA0}</b:Guid>
    <b:Title>ADIFA Estudo Impacto Setor Congresso Nacional 2019</b:Title>
    <b:InternetSiteTitle>Netfarma</b:InternetSiteTitle>
    <b:Year>2019</b:Year>
    <b:Month>04</b:Month>
    <b:Day>04</b:Day>
    <b:URL>https://www.netfarma.pt/wp-content/uploads/ADIFA_EstudoImpactoSetor_CongressoNacional2019_vFINAL_v2.pdf</b:URL>
    <b:Author>
      <b:Author>
        <b:Corporate>ADIFA</b:Corporate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A399A-25F3-4B2F-A081-39F60181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CF7747-67C1-40CA-95D5-FACA98766C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CAB2027-7E5E-4B40-A5FD-4F434C65CFBC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6.xml><?xml version="1.0" encoding="utf-8"?>
<ds:datastoreItem xmlns:ds="http://schemas.openxmlformats.org/officeDocument/2006/customXml" ds:itemID="{66716EC8-B8EF-48A2-A2CE-BA4964EA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(desenho Urbano).dotx</Template>
  <TotalTime>1815</TotalTime>
  <Pages>1</Pages>
  <Words>664</Words>
  <Characters>3589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Engenharia Informática</vt:lpstr>
      <vt:lpstr/>
      <vt:lpstr>Heading 1</vt:lpstr>
      <vt:lpstr>    Heading 2</vt:lpstr>
      <vt:lpstr>        /Heading 3</vt:lpstr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Informática</dc:title>
  <dc:subject>Engenharia de Software</dc:subject>
  <dc:creator/>
  <cp:keywords/>
  <dc:description/>
  <cp:lastModifiedBy>CLÁUDIA OLIVEIRA DA SILVA</cp:lastModifiedBy>
  <cp:revision>70</cp:revision>
  <cp:lastPrinted>2023-12-10T23:31:00Z</cp:lastPrinted>
  <dcterms:created xsi:type="dcterms:W3CDTF">2023-10-09T18:01:00Z</dcterms:created>
  <dcterms:modified xsi:type="dcterms:W3CDTF">2023-12-11T16:15:00Z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2070</vt:i4>
  </property>
  <property fmtid="{D5CDD505-2E9C-101B-9397-08002B2CF9AE}" pid="3" name="_Version">
    <vt:lpwstr>0809</vt:lpwstr>
  </property>
  <property fmtid="{D5CDD505-2E9C-101B-9397-08002B2CF9AE}" pid="4" name="ContentTypeId">
    <vt:lpwstr>0x0101005EB5FCBB1E5ECD4D83FA6E62BA4F98FF04003B76559807ED7042AFCC9CD6E0E16B7A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PolicheckStatus">
    <vt:i4>0</vt:i4>
  </property>
  <property fmtid="{D5CDD505-2E9C-101B-9397-08002B2CF9AE}" pid="9" name="Applications">
    <vt:lpwstr>83;#Word 12;#67;#Template 12;#436;#Word 14</vt:lpwstr>
  </property>
  <property fmtid="{D5CDD505-2E9C-101B-9397-08002B2CF9AE}" pid="10" name="PolicheckCounter">
    <vt:i4>0</vt:i4>
  </property>
  <property fmtid="{D5CDD505-2E9C-101B-9397-08002B2CF9AE}" pid="11" name="APTrustLevel">
    <vt:r8>1</vt:r8>
  </property>
  <property fmtid="{D5CDD505-2E9C-101B-9397-08002B2CF9AE}" pid="12" name="Order">
    <vt:r8>2275100</vt:r8>
  </property>
  <property fmtid="{D5CDD505-2E9C-101B-9397-08002B2CF9AE}" pid="13" name="InternalTags">
    <vt:lpwstr/>
  </property>
  <property fmtid="{D5CDD505-2E9C-101B-9397-08002B2CF9AE}" pid="14" name="LocalizationTags">
    <vt:lpwstr/>
  </property>
  <property fmtid="{D5CDD505-2E9C-101B-9397-08002B2CF9AE}" pid="15" name="FeatureTags">
    <vt:lpwstr/>
  </property>
  <property fmtid="{D5CDD505-2E9C-101B-9397-08002B2CF9AE}" pid="16" name="CampaignTags">
    <vt:lpwstr/>
  </property>
  <property fmtid="{D5CDD505-2E9C-101B-9397-08002B2CF9AE}" pid="17" name="ScenarioTags">
    <vt:lpwstr/>
  </property>
</Properties>
</file>